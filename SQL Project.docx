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B9E65" w14:textId="77777777" w:rsidR="008A4D0C" w:rsidRPr="007723CB" w:rsidRDefault="007C70B5" w:rsidP="008A4D0C">
      <w:pPr>
        <w:rPr>
          <w:rFonts w:ascii="Tahoma" w:hAnsi="Tahoma" w:cs="Tahoma"/>
          <w:b/>
        </w:rPr>
      </w:pPr>
      <w:r>
        <w:rPr>
          <w:rFonts w:ascii="Tahoma" w:hAnsi="Tahoma" w:cs="Tahoma"/>
        </w:rPr>
        <w:t>All answers are to be validated through appropriate SQL or PL/SQL code.</w:t>
      </w:r>
      <w:r w:rsidR="008A4D0C">
        <w:rPr>
          <w:rFonts w:ascii="Tahoma" w:hAnsi="Tahoma" w:cs="Tahoma"/>
        </w:rPr>
        <w:t xml:space="preserve"> </w:t>
      </w:r>
      <w:r w:rsidR="008A4D0C" w:rsidRPr="007723CB">
        <w:rPr>
          <w:rFonts w:ascii="Tahoma" w:hAnsi="Tahoma" w:cs="Tahoma"/>
          <w:b/>
        </w:rPr>
        <w:t>(</w:t>
      </w:r>
      <w:r w:rsidR="00E562C0">
        <w:rPr>
          <w:rFonts w:ascii="Tahoma" w:hAnsi="Tahoma" w:cs="Tahoma"/>
          <w:b/>
          <w:u w:val="single"/>
        </w:rPr>
        <w:t xml:space="preserve">Show all your work: structured </w:t>
      </w:r>
      <w:r w:rsidR="008A4D0C" w:rsidRPr="007723CB">
        <w:rPr>
          <w:rFonts w:ascii="Tahoma" w:hAnsi="Tahoma" w:cs="Tahoma"/>
          <w:b/>
          <w:u w:val="single"/>
        </w:rPr>
        <w:t xml:space="preserve">query </w:t>
      </w:r>
      <w:r w:rsidR="00D24581">
        <w:rPr>
          <w:rFonts w:ascii="Tahoma" w:hAnsi="Tahoma" w:cs="Tahoma"/>
          <w:b/>
          <w:u w:val="single"/>
        </w:rPr>
        <w:t xml:space="preserve">code </w:t>
      </w:r>
      <w:r w:rsidR="008A4D0C" w:rsidRPr="007723CB">
        <w:rPr>
          <w:rFonts w:ascii="Tahoma" w:hAnsi="Tahoma" w:cs="Tahoma"/>
          <w:b/>
          <w:u w:val="single"/>
        </w:rPr>
        <w:t>&amp; output for full credit</w:t>
      </w:r>
      <w:r w:rsidR="008A4D0C" w:rsidRPr="007723CB">
        <w:rPr>
          <w:rFonts w:ascii="Tahoma" w:hAnsi="Tahoma" w:cs="Tahoma"/>
          <w:b/>
        </w:rPr>
        <w:t>)</w:t>
      </w:r>
    </w:p>
    <w:p w14:paraId="647845FB" w14:textId="77777777" w:rsidR="007C70B5" w:rsidRPr="00844DD9" w:rsidRDefault="007C70B5" w:rsidP="00C81E07">
      <w:pPr>
        <w:rPr>
          <w:rFonts w:ascii="Tahoma" w:hAnsi="Tahoma" w:cs="Tahoma"/>
        </w:rPr>
      </w:pPr>
    </w:p>
    <w:p w14:paraId="75219E59" w14:textId="77777777" w:rsidR="0077464A" w:rsidRDefault="00BA3DFB" w:rsidP="0077464A">
      <w:pPr>
        <w:rPr>
          <w:rFonts w:ascii="Tahoma" w:hAnsi="Tahoma" w:cs="Tahoma"/>
          <w:bCs/>
        </w:rPr>
      </w:pPr>
      <w:r w:rsidRPr="00844DD9">
        <w:rPr>
          <w:rFonts w:ascii="Tahoma" w:hAnsi="Tahoma" w:cs="Tahoma"/>
        </w:rPr>
        <w:t>(</w:t>
      </w:r>
      <w:r w:rsidR="0077464A">
        <w:rPr>
          <w:rFonts w:ascii="Tahoma" w:hAnsi="Tahoma" w:cs="Tahoma"/>
        </w:rPr>
        <w:t>1</w:t>
      </w:r>
      <w:r w:rsidRPr="00844DD9">
        <w:rPr>
          <w:rFonts w:ascii="Tahoma" w:hAnsi="Tahoma" w:cs="Tahoma"/>
        </w:rPr>
        <w:t>)</w:t>
      </w:r>
      <w:r w:rsidR="009219C9">
        <w:rPr>
          <w:rFonts w:ascii="Tahoma" w:hAnsi="Tahoma" w:cs="Tahoma"/>
        </w:rPr>
        <w:t xml:space="preserve"> </w:t>
      </w:r>
      <w:r w:rsidR="0077464A">
        <w:rPr>
          <w:rFonts w:ascii="Tahoma" w:hAnsi="Tahoma" w:cs="Tahoma"/>
          <w:bCs/>
        </w:rPr>
        <w:t xml:space="preserve">Create a view that will display employees with employee id &gt; 150 from the employees </w:t>
      </w:r>
      <w:r w:rsidR="009219C9">
        <w:rPr>
          <w:rFonts w:ascii="Tahoma" w:hAnsi="Tahoma" w:cs="Tahoma"/>
          <w:bCs/>
        </w:rPr>
        <w:t>table.</w:t>
      </w:r>
    </w:p>
    <w:p w14:paraId="25C4B950" w14:textId="4F6D5E2F" w:rsidR="007C1FC2" w:rsidRPr="00844DD9" w:rsidRDefault="00ED3615" w:rsidP="00CA0076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1C31568" wp14:editId="1A95B90B">
            <wp:extent cx="5657850" cy="2112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F025" w14:textId="2EA9D1CB" w:rsidR="00CC371E" w:rsidRDefault="007F1123" w:rsidP="0077464A">
      <w:pPr>
        <w:rPr>
          <w:rFonts w:ascii="Tahoma" w:hAnsi="Tahoma" w:cs="Tahoma"/>
          <w:bCs/>
        </w:rPr>
      </w:pPr>
      <w:r w:rsidRPr="00844DD9">
        <w:rPr>
          <w:rFonts w:ascii="Tahoma" w:hAnsi="Tahoma" w:cs="Tahoma"/>
          <w:bCs/>
        </w:rPr>
        <w:t>(</w:t>
      </w:r>
      <w:r w:rsidR="00E155A2">
        <w:rPr>
          <w:rFonts w:ascii="Tahoma" w:hAnsi="Tahoma" w:cs="Tahoma"/>
          <w:bCs/>
        </w:rPr>
        <w:t>2</w:t>
      </w:r>
      <w:r w:rsidRPr="00844DD9">
        <w:rPr>
          <w:rFonts w:ascii="Tahoma" w:hAnsi="Tahoma" w:cs="Tahoma"/>
          <w:bCs/>
        </w:rPr>
        <w:t>)</w:t>
      </w:r>
      <w:r w:rsidR="009219C9">
        <w:rPr>
          <w:rFonts w:ascii="Tahoma" w:hAnsi="Tahoma" w:cs="Tahoma"/>
          <w:bCs/>
        </w:rPr>
        <w:t xml:space="preserve"> </w:t>
      </w:r>
      <w:r w:rsidR="00182056">
        <w:rPr>
          <w:rFonts w:ascii="Tahoma" w:hAnsi="Tahoma" w:cs="Tahoma"/>
          <w:bCs/>
        </w:rPr>
        <w:t>Create</w:t>
      </w:r>
      <w:r w:rsidR="0077464A">
        <w:rPr>
          <w:rFonts w:ascii="Tahoma" w:hAnsi="Tahoma" w:cs="Tahoma"/>
          <w:bCs/>
        </w:rPr>
        <w:t xml:space="preserve"> autosequence </w:t>
      </w:r>
      <w:r w:rsidR="00182056">
        <w:rPr>
          <w:rFonts w:ascii="Tahoma" w:hAnsi="Tahoma" w:cs="Tahoma"/>
          <w:bCs/>
        </w:rPr>
        <w:t>named</w:t>
      </w:r>
      <w:r w:rsidR="0077464A">
        <w:rPr>
          <w:rFonts w:ascii="Tahoma" w:hAnsi="Tahoma" w:cs="Tahoma"/>
          <w:bCs/>
        </w:rPr>
        <w:t xml:space="preserve"> </w:t>
      </w:r>
      <w:r w:rsidR="0077464A" w:rsidRPr="00E4758D">
        <w:rPr>
          <w:rFonts w:ascii="Tahoma" w:hAnsi="Tahoma" w:cs="Tahoma"/>
          <w:b/>
        </w:rPr>
        <w:t>auto</w:t>
      </w:r>
      <w:r w:rsidR="00182056">
        <w:rPr>
          <w:rFonts w:ascii="Tahoma" w:hAnsi="Tahoma" w:cs="Tahoma"/>
          <w:b/>
        </w:rPr>
        <w:t>_id_seq</w:t>
      </w:r>
      <w:r w:rsidR="0077464A">
        <w:rPr>
          <w:rFonts w:ascii="Tahoma" w:hAnsi="Tahoma" w:cs="Tahoma"/>
          <w:bCs/>
        </w:rPr>
        <w:t>.  The</w:t>
      </w:r>
      <w:r w:rsidR="00182056">
        <w:rPr>
          <w:rFonts w:ascii="Tahoma" w:hAnsi="Tahoma" w:cs="Tahoma"/>
          <w:bCs/>
        </w:rPr>
        <w:t xml:space="preserve"> </w:t>
      </w:r>
      <w:r w:rsidR="0077464A" w:rsidRPr="00E4758D">
        <w:rPr>
          <w:rFonts w:ascii="Tahoma" w:hAnsi="Tahoma" w:cs="Tahoma"/>
          <w:b/>
        </w:rPr>
        <w:t>auto</w:t>
      </w:r>
      <w:r w:rsidR="00182056">
        <w:rPr>
          <w:rFonts w:ascii="Tahoma" w:hAnsi="Tahoma" w:cs="Tahoma"/>
          <w:b/>
        </w:rPr>
        <w:t>_id_seq</w:t>
      </w:r>
      <w:r w:rsidR="00182056">
        <w:rPr>
          <w:rFonts w:ascii="Tahoma" w:hAnsi="Tahoma" w:cs="Tahoma"/>
          <w:bCs/>
        </w:rPr>
        <w:t xml:space="preserve"> should have a start value of</w:t>
      </w:r>
      <w:r w:rsidR="0077464A">
        <w:rPr>
          <w:rFonts w:ascii="Tahoma" w:hAnsi="Tahoma" w:cs="Tahoma"/>
          <w:bCs/>
        </w:rPr>
        <w:t xml:space="preserve">  </w:t>
      </w:r>
      <w:r w:rsidR="00522CBF">
        <w:rPr>
          <w:rFonts w:ascii="Tahoma" w:hAnsi="Tahoma" w:cs="Tahoma"/>
          <w:b/>
        </w:rPr>
        <w:t>2</w:t>
      </w:r>
      <w:r w:rsidR="0077464A" w:rsidRPr="00E4758D">
        <w:rPr>
          <w:rFonts w:ascii="Tahoma" w:hAnsi="Tahoma" w:cs="Tahoma"/>
          <w:b/>
        </w:rPr>
        <w:t>50</w:t>
      </w:r>
      <w:r w:rsidR="0077464A">
        <w:rPr>
          <w:rFonts w:ascii="Tahoma" w:hAnsi="Tahoma" w:cs="Tahoma"/>
          <w:bCs/>
        </w:rPr>
        <w:t xml:space="preserve"> and is auto set to increment by </w:t>
      </w:r>
      <w:r w:rsidR="0077464A" w:rsidRPr="00E4758D">
        <w:rPr>
          <w:rFonts w:ascii="Tahoma" w:hAnsi="Tahoma" w:cs="Tahoma"/>
          <w:b/>
        </w:rPr>
        <w:t>1</w:t>
      </w:r>
      <w:r w:rsidR="0077464A">
        <w:rPr>
          <w:rFonts w:ascii="Tahoma" w:hAnsi="Tahoma" w:cs="Tahoma"/>
          <w:bCs/>
        </w:rPr>
        <w:t xml:space="preserve"> every use.  The max set for the sequence is </w:t>
      </w:r>
      <w:r w:rsidR="0077464A" w:rsidRPr="00E4758D">
        <w:rPr>
          <w:rFonts w:ascii="Tahoma" w:hAnsi="Tahoma" w:cs="Tahoma"/>
          <w:b/>
        </w:rPr>
        <w:t>1000</w:t>
      </w:r>
      <w:r w:rsidR="0077464A">
        <w:rPr>
          <w:rFonts w:ascii="Tahoma" w:hAnsi="Tahoma" w:cs="Tahoma"/>
          <w:bCs/>
        </w:rPr>
        <w:t xml:space="preserve">.  Create a new column call </w:t>
      </w:r>
      <w:r w:rsidR="0077464A" w:rsidRPr="00E4758D">
        <w:rPr>
          <w:rFonts w:ascii="Tahoma" w:hAnsi="Tahoma" w:cs="Tahoma"/>
          <w:b/>
        </w:rPr>
        <w:t>auto_id</w:t>
      </w:r>
      <w:r w:rsidR="0077464A">
        <w:rPr>
          <w:rFonts w:ascii="Tahoma" w:hAnsi="Tahoma" w:cs="Tahoma"/>
          <w:bCs/>
        </w:rPr>
        <w:t xml:space="preserve"> for the employees table.  Insert a new record into the employees table with following </w:t>
      </w:r>
      <w:r w:rsidR="00182056">
        <w:rPr>
          <w:rFonts w:ascii="Tahoma" w:hAnsi="Tahoma" w:cs="Tahoma"/>
          <w:bCs/>
        </w:rPr>
        <w:t xml:space="preserve">information.  Let auto_id be populated with the next value available from </w:t>
      </w:r>
      <w:r w:rsidR="00182056" w:rsidRPr="00182056">
        <w:rPr>
          <w:rFonts w:ascii="Tahoma" w:hAnsi="Tahoma" w:cs="Tahoma"/>
          <w:b/>
          <w:bCs/>
        </w:rPr>
        <w:t>auto_id_seq</w:t>
      </w:r>
      <w:r w:rsidR="00182056">
        <w:rPr>
          <w:rFonts w:ascii="Tahoma" w:hAnsi="Tahoma" w:cs="Tahoma"/>
          <w:bCs/>
        </w:rPr>
        <w:t>.</w:t>
      </w:r>
      <w:r w:rsidR="005D6623">
        <w:rPr>
          <w:rFonts w:ascii="Tahoma" w:hAnsi="Tahoma" w:cs="Tahoma"/>
          <w:bCs/>
        </w:rPr>
        <w:t xml:space="preserve"> Extra credit: place your name as the next record.</w:t>
      </w:r>
    </w:p>
    <w:p w14:paraId="09697990" w14:textId="77777777" w:rsidR="0077464A" w:rsidRPr="008A011D" w:rsidRDefault="0077464A" w:rsidP="0077464A">
      <w:pPr>
        <w:rPr>
          <w:rFonts w:ascii="Tahoma" w:hAnsi="Tahoma" w:cs="Tahoma"/>
          <w:bCs/>
          <w:sz w:val="8"/>
        </w:rPr>
      </w:pPr>
    </w:p>
    <w:tbl>
      <w:tblPr>
        <w:tblW w:w="9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1200"/>
        <w:gridCol w:w="791"/>
        <w:gridCol w:w="696"/>
        <w:gridCol w:w="738"/>
        <w:gridCol w:w="1156"/>
        <w:gridCol w:w="876"/>
        <w:gridCol w:w="782"/>
        <w:gridCol w:w="717"/>
        <w:gridCol w:w="859"/>
        <w:gridCol w:w="832"/>
      </w:tblGrid>
      <w:tr w:rsidR="00FF1421" w:rsidRPr="00CC3F6F" w14:paraId="55EC1633" w14:textId="77777777" w:rsidTr="00D23D60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E692CAE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Auto</w:t>
            </w:r>
          </w:p>
          <w:p w14:paraId="13E3DEDD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_id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E97AFC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Employee_id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FDFF3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First</w:t>
            </w:r>
          </w:p>
          <w:p w14:paraId="38DF5547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_name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76320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Last_</w:t>
            </w:r>
          </w:p>
          <w:p w14:paraId="6402B6C3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name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2A45A8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email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F30AD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Phone_</w:t>
            </w:r>
          </w:p>
          <w:p w14:paraId="40BB0CE1" w14:textId="77777777" w:rsidR="008A4247" w:rsidRPr="00CC3F6F" w:rsidRDefault="008A4247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Num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9D7C5" w14:textId="77777777" w:rsidR="008A4247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Hire</w:t>
            </w:r>
          </w:p>
          <w:p w14:paraId="40079E12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_</w:t>
            </w:r>
            <w:r w:rsidR="008A4247" w:rsidRPr="00CC3F6F">
              <w:rPr>
                <w:rFonts w:ascii="Tahoma" w:hAnsi="Tahoma" w:cs="Tahoma"/>
                <w:bCs/>
                <w:sz w:val="16"/>
                <w:szCs w:val="16"/>
              </w:rPr>
              <w:t>date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7FBE4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Job_</w:t>
            </w:r>
            <w:r w:rsidR="008A4247" w:rsidRPr="00CC3F6F">
              <w:rPr>
                <w:rFonts w:ascii="Tahoma" w:hAnsi="Tahoma" w:cs="Tahoma"/>
                <w:bCs/>
                <w:sz w:val="16"/>
                <w:szCs w:val="16"/>
              </w:rPr>
              <w:t>id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7547D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salary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10039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Commission_</w:t>
            </w:r>
            <w:r w:rsidR="008A4247" w:rsidRPr="00CC3F6F">
              <w:rPr>
                <w:rFonts w:ascii="Tahoma" w:hAnsi="Tahoma" w:cs="Tahoma"/>
                <w:bCs/>
                <w:sz w:val="16"/>
                <w:szCs w:val="16"/>
              </w:rPr>
              <w:t>pct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C2691D" w14:textId="77777777" w:rsidR="008A4247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Manager</w:t>
            </w:r>
          </w:p>
          <w:p w14:paraId="494778A4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_id</w:t>
            </w:r>
          </w:p>
        </w:tc>
      </w:tr>
      <w:tr w:rsidR="00FF1421" w:rsidRPr="00CC3F6F" w14:paraId="1C4A9A40" w14:textId="77777777" w:rsidTr="00D23D60">
        <w:trPr>
          <w:trHeight w:val="9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1C8E93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67465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C1C1C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AB5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0C181A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5A272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5B2C6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83B16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F76B6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9F50A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5A6110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  <w:tr w:rsidR="00FF1421" w:rsidRPr="00CC3F6F" w14:paraId="184C6254" w14:textId="77777777" w:rsidTr="009615D0"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14:paraId="750C5167" w14:textId="77777777" w:rsidR="00FF1421" w:rsidRPr="00CC3F6F" w:rsidRDefault="00522CBF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2</w:t>
            </w:r>
            <w:r w:rsidR="00FF1421" w:rsidRPr="00CC3F6F">
              <w:rPr>
                <w:rFonts w:ascii="Tahoma" w:hAnsi="Tahoma" w:cs="Tahoma"/>
                <w:bCs/>
                <w:sz w:val="16"/>
                <w:szCs w:val="16"/>
              </w:rPr>
              <w:t>50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14:paraId="749BD98C" w14:textId="77777777" w:rsidR="00FF1421" w:rsidRPr="00CC3F6F" w:rsidRDefault="00FF1421" w:rsidP="00522CBF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1</w:t>
            </w:r>
            <w:r w:rsidR="00522CBF">
              <w:rPr>
                <w:rFonts w:ascii="Tahoma" w:hAnsi="Tahoma" w:cs="Tahoma"/>
                <w:bCs/>
                <w:sz w:val="16"/>
                <w:szCs w:val="16"/>
              </w:rPr>
              <w:t>5</w:t>
            </w:r>
            <w:r w:rsidRPr="00CC3F6F">
              <w:rPr>
                <w:rFonts w:ascii="Tahoma" w:hAnsi="Tahoma" w:cs="Tahoma"/>
                <w:bCs/>
                <w:sz w:val="16"/>
                <w:szCs w:val="16"/>
              </w:rPr>
              <w:t>1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19F5B6E3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Joseph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0275F304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King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01F89E0C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 w:rsidRPr="00CC3F6F">
              <w:rPr>
                <w:rFonts w:ascii="Tahoma" w:hAnsi="Tahoma" w:cs="Tahoma"/>
                <w:bCs/>
                <w:sz w:val="16"/>
                <w:szCs w:val="16"/>
              </w:rPr>
              <w:t>JKING</w:t>
            </w: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</w:tcPr>
          <w:p w14:paraId="39D3F1AD" w14:textId="77777777" w:rsidR="00FF1421" w:rsidRPr="00CC3F6F" w:rsidRDefault="00FF1421" w:rsidP="00CC3F6F">
            <w:pPr>
              <w:jc w:val="center"/>
              <w:rPr>
                <w:sz w:val="16"/>
                <w:szCs w:val="16"/>
                <w:lang w:eastAsia="zh-CN"/>
              </w:rPr>
            </w:pPr>
            <w:r w:rsidRPr="00CC3F6F">
              <w:rPr>
                <w:sz w:val="16"/>
                <w:szCs w:val="16"/>
                <w:lang w:eastAsia="zh-CN"/>
              </w:rPr>
              <w:t xml:space="preserve">515.123.4567 </w:t>
            </w:r>
          </w:p>
          <w:p w14:paraId="12EB56FB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14:paraId="6974A4E9" w14:textId="77777777" w:rsidR="00FF1421" w:rsidRPr="00CC3F6F" w:rsidRDefault="00F42C81" w:rsidP="00CC3F6F">
            <w:pPr>
              <w:jc w:val="center"/>
              <w:rPr>
                <w:sz w:val="16"/>
                <w:szCs w:val="16"/>
                <w:lang w:eastAsia="zh-CN"/>
              </w:rPr>
            </w:pPr>
            <w:r w:rsidRPr="00CC3F6F">
              <w:rPr>
                <w:sz w:val="16"/>
                <w:szCs w:val="16"/>
                <w:lang w:eastAsia="zh-CN"/>
              </w:rPr>
              <w:t>07-</w:t>
            </w:r>
            <w:r w:rsidR="00522CBF">
              <w:rPr>
                <w:sz w:val="16"/>
                <w:szCs w:val="16"/>
                <w:lang w:eastAsia="zh-CN"/>
              </w:rPr>
              <w:t>18</w:t>
            </w:r>
            <w:r w:rsidRPr="00CC3F6F">
              <w:rPr>
                <w:sz w:val="16"/>
                <w:szCs w:val="16"/>
                <w:lang w:eastAsia="zh-CN"/>
              </w:rPr>
              <w:t>-</w:t>
            </w:r>
            <w:r w:rsidR="00522CBF">
              <w:rPr>
                <w:sz w:val="16"/>
                <w:szCs w:val="16"/>
                <w:lang w:eastAsia="zh-CN"/>
              </w:rPr>
              <w:t>13</w:t>
            </w:r>
          </w:p>
          <w:p w14:paraId="3AE774A8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</w:tcPr>
          <w:p w14:paraId="5C732E17" w14:textId="77777777" w:rsidR="00FF1421" w:rsidRPr="00CC3F6F" w:rsidRDefault="00FF1421" w:rsidP="00CC3F6F">
            <w:pPr>
              <w:jc w:val="center"/>
              <w:rPr>
                <w:sz w:val="16"/>
                <w:szCs w:val="16"/>
                <w:lang w:eastAsia="zh-CN"/>
              </w:rPr>
            </w:pPr>
            <w:r w:rsidRPr="00CC3F6F">
              <w:rPr>
                <w:sz w:val="16"/>
                <w:szCs w:val="16"/>
                <w:lang w:eastAsia="zh-CN"/>
              </w:rPr>
              <w:t xml:space="preserve">COOK </w:t>
            </w:r>
          </w:p>
          <w:p w14:paraId="49BC191F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14:paraId="501CA243" w14:textId="77777777" w:rsidR="00FF1421" w:rsidRPr="00CC3F6F" w:rsidRDefault="00522CBF" w:rsidP="00CC3F6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</w:t>
            </w:r>
            <w:r w:rsidR="00601C90" w:rsidRPr="00CC3F6F">
              <w:rPr>
                <w:sz w:val="16"/>
                <w:szCs w:val="16"/>
                <w:lang w:eastAsia="zh-CN"/>
              </w:rPr>
              <w:t>000</w:t>
            </w:r>
          </w:p>
          <w:p w14:paraId="7589C2AC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</w:tcPr>
          <w:p w14:paraId="40FE34A0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</w:tcPr>
          <w:p w14:paraId="7335A694" w14:textId="77777777" w:rsidR="00FF1421" w:rsidRPr="00CC3F6F" w:rsidRDefault="00FF1421" w:rsidP="00CC3F6F">
            <w:pPr>
              <w:jc w:val="center"/>
              <w:rPr>
                <w:sz w:val="16"/>
                <w:szCs w:val="16"/>
                <w:lang w:eastAsia="zh-CN"/>
              </w:rPr>
            </w:pPr>
            <w:r w:rsidRPr="00CC3F6F">
              <w:rPr>
                <w:sz w:val="16"/>
                <w:szCs w:val="16"/>
                <w:lang w:eastAsia="zh-CN"/>
              </w:rPr>
              <w:t>100</w:t>
            </w:r>
          </w:p>
          <w:p w14:paraId="6C446E67" w14:textId="77777777" w:rsidR="00FF1421" w:rsidRPr="00CC3F6F" w:rsidRDefault="00FF1421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  <w:tr w:rsidR="009615D0" w:rsidRPr="00CC3F6F" w14:paraId="314AA433" w14:textId="77777777" w:rsidTr="00D23D60">
        <w:tc>
          <w:tcPr>
            <w:tcW w:w="629" w:type="dxa"/>
            <w:tcBorders>
              <w:top w:val="single" w:sz="4" w:space="0" w:color="auto"/>
            </w:tcBorders>
          </w:tcPr>
          <w:p w14:paraId="4564DC33" w14:textId="77777777" w:rsidR="009615D0" w:rsidRDefault="009615D0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  <w:p w14:paraId="49606665" w14:textId="77777777" w:rsidR="009615D0" w:rsidRDefault="009615D0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124510AD" w14:textId="77777777" w:rsidR="009615D0" w:rsidRPr="00CC3F6F" w:rsidRDefault="009615D0" w:rsidP="00522CBF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E9D8A78" w14:textId="77777777" w:rsidR="009615D0" w:rsidRPr="00CC3F6F" w:rsidRDefault="009615D0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Papademas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7CD624B0" w14:textId="77777777" w:rsidR="009615D0" w:rsidRPr="00CC3F6F" w:rsidRDefault="009615D0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Katherine</w:t>
            </w: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3E4A60F5" w14:textId="77777777" w:rsidR="009615D0" w:rsidRPr="00CC3F6F" w:rsidRDefault="009615D0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single" w:sz="4" w:space="0" w:color="auto"/>
            </w:tcBorders>
          </w:tcPr>
          <w:p w14:paraId="46767BEF" w14:textId="77777777" w:rsidR="009615D0" w:rsidRPr="00CC3F6F" w:rsidRDefault="009615D0" w:rsidP="00CC3F6F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4A7D4D00" w14:textId="77777777" w:rsidR="009615D0" w:rsidRPr="00CC3F6F" w:rsidRDefault="009615D0" w:rsidP="00CC3F6F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82" w:type="dxa"/>
            <w:tcBorders>
              <w:top w:val="single" w:sz="4" w:space="0" w:color="auto"/>
            </w:tcBorders>
          </w:tcPr>
          <w:p w14:paraId="43FFD649" w14:textId="77777777" w:rsidR="009615D0" w:rsidRPr="00CC3F6F" w:rsidRDefault="009615D0" w:rsidP="00CC3F6F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8CC8DD4" w14:textId="77777777" w:rsidR="009615D0" w:rsidRDefault="009615D0" w:rsidP="00CC3F6F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859" w:type="dxa"/>
            <w:tcBorders>
              <w:top w:val="single" w:sz="4" w:space="0" w:color="auto"/>
            </w:tcBorders>
          </w:tcPr>
          <w:p w14:paraId="6A69D9A7" w14:textId="77777777" w:rsidR="009615D0" w:rsidRPr="00CC3F6F" w:rsidRDefault="009615D0" w:rsidP="0077464A">
            <w:pPr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Cs/>
                <w:sz w:val="16"/>
                <w:szCs w:val="16"/>
              </w:rPr>
              <w:t>0.25</w:t>
            </w:r>
          </w:p>
        </w:tc>
        <w:tc>
          <w:tcPr>
            <w:tcW w:w="832" w:type="dxa"/>
            <w:tcBorders>
              <w:top w:val="single" w:sz="4" w:space="0" w:color="auto"/>
            </w:tcBorders>
          </w:tcPr>
          <w:p w14:paraId="79CFBB20" w14:textId="77777777" w:rsidR="009615D0" w:rsidRPr="00CC3F6F" w:rsidRDefault="009615D0" w:rsidP="00CC3F6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100</w:t>
            </w:r>
          </w:p>
        </w:tc>
      </w:tr>
    </w:tbl>
    <w:p w14:paraId="178A0FD2" w14:textId="77777777" w:rsidR="00E4758D" w:rsidRPr="008A011D" w:rsidRDefault="00E4758D" w:rsidP="0077464A">
      <w:pPr>
        <w:rPr>
          <w:rFonts w:ascii="Tahoma" w:hAnsi="Tahoma" w:cs="Tahoma"/>
          <w:bCs/>
          <w:sz w:val="8"/>
        </w:rPr>
      </w:pPr>
    </w:p>
    <w:p w14:paraId="0F74EC20" w14:textId="350D890A" w:rsidR="00B409AD" w:rsidRPr="00B409AD" w:rsidRDefault="00B409AD" w:rsidP="007F11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Create sequence and view its information:</w:t>
      </w:r>
    </w:p>
    <w:p w14:paraId="268DB638" w14:textId="634F1B79" w:rsidR="00CC371E" w:rsidRDefault="00B07D29" w:rsidP="007F1123">
      <w:pPr>
        <w:rPr>
          <w:rFonts w:ascii="Tahoma" w:hAnsi="Tahoma" w:cs="Tahoma"/>
          <w:bCs/>
        </w:rPr>
      </w:pPr>
      <w:r>
        <w:rPr>
          <w:noProof/>
        </w:rPr>
        <w:drawing>
          <wp:inline distT="0" distB="0" distL="0" distR="0" wp14:anchorId="5C731B87" wp14:editId="2A494FEE">
            <wp:extent cx="5657850" cy="3594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DECD" w14:textId="29F1DAB9" w:rsidR="00B409AD" w:rsidRDefault="00B409AD" w:rsidP="007F11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Create new column:</w:t>
      </w:r>
    </w:p>
    <w:p w14:paraId="3E60A98C" w14:textId="6E62EE14" w:rsidR="00B409AD" w:rsidRDefault="00B409AD" w:rsidP="007F1123">
      <w:pPr>
        <w:rPr>
          <w:rFonts w:ascii="Tahoma" w:hAnsi="Tahoma" w:cs="Tahoma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C78910" wp14:editId="7F1BF3BF">
            <wp:simplePos x="1143000" y="4991100"/>
            <wp:positionH relativeFrom="column">
              <wp:align>left</wp:align>
            </wp:positionH>
            <wp:positionV relativeFrom="paragraph">
              <wp:align>top</wp:align>
            </wp:positionV>
            <wp:extent cx="2777133" cy="200025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133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795">
        <w:rPr>
          <w:rFonts w:ascii="Tahoma" w:hAnsi="Tahoma" w:cs="Tahoma"/>
          <w:b/>
        </w:rPr>
        <w:br w:type="textWrapping" w:clear="all"/>
      </w:r>
    </w:p>
    <w:p w14:paraId="37EEBC06" w14:textId="37300CA8" w:rsidR="00B409AD" w:rsidRDefault="00B2043A" w:rsidP="007F112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Insert 2 records using the sequence:</w:t>
      </w:r>
    </w:p>
    <w:p w14:paraId="4962657E" w14:textId="2EFBDE0C" w:rsidR="00B2043A" w:rsidRDefault="00D81795" w:rsidP="007F1123">
      <w:pPr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0F824B01" wp14:editId="3B01BC28">
            <wp:extent cx="4867275" cy="19245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772" cy="193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F0E0" w14:textId="77777777" w:rsidR="00D81795" w:rsidRPr="00B409AD" w:rsidRDefault="00D81795" w:rsidP="007F1123">
      <w:pPr>
        <w:rPr>
          <w:rFonts w:ascii="Tahoma" w:hAnsi="Tahoma" w:cs="Tahoma"/>
          <w:b/>
        </w:rPr>
      </w:pPr>
    </w:p>
    <w:p w14:paraId="00FDAC01" w14:textId="78A8C381" w:rsidR="00D81795" w:rsidRDefault="00D81795" w:rsidP="00D81795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Resulting employees table:</w:t>
      </w:r>
    </w:p>
    <w:p w14:paraId="70FEEFFD" w14:textId="3D053EAC" w:rsidR="00B07D29" w:rsidRDefault="00D81795" w:rsidP="007F1123">
      <w:pPr>
        <w:rPr>
          <w:rFonts w:ascii="Tahoma" w:hAnsi="Tahoma" w:cs="Tahoma"/>
          <w:bCs/>
        </w:rPr>
      </w:pPr>
      <w:r>
        <w:rPr>
          <w:noProof/>
        </w:rPr>
        <w:drawing>
          <wp:inline distT="0" distB="0" distL="0" distR="0" wp14:anchorId="0D42117F" wp14:editId="1B028B6A">
            <wp:extent cx="5657850" cy="237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06F1" w14:textId="77777777" w:rsidR="00B07D29" w:rsidRDefault="00B07D29" w:rsidP="007F1123">
      <w:pPr>
        <w:rPr>
          <w:rFonts w:ascii="Tahoma" w:hAnsi="Tahoma" w:cs="Tahoma"/>
          <w:bCs/>
        </w:rPr>
      </w:pPr>
    </w:p>
    <w:p w14:paraId="25944E66" w14:textId="77777777" w:rsidR="007F1123" w:rsidRPr="00844DD9" w:rsidRDefault="007F1123" w:rsidP="007F1123">
      <w:pPr>
        <w:rPr>
          <w:rFonts w:ascii="Tahoma" w:hAnsi="Tahoma" w:cs="Tahoma"/>
        </w:rPr>
      </w:pPr>
      <w:r w:rsidRPr="00844DD9">
        <w:rPr>
          <w:rFonts w:ascii="Tahoma" w:hAnsi="Tahoma" w:cs="Tahoma"/>
          <w:bCs/>
        </w:rPr>
        <w:t>(</w:t>
      </w:r>
      <w:r w:rsidR="000A3358">
        <w:rPr>
          <w:rFonts w:ascii="Tahoma" w:hAnsi="Tahoma" w:cs="Tahoma"/>
          <w:bCs/>
        </w:rPr>
        <w:t>3</w:t>
      </w:r>
      <w:r w:rsidRPr="00844DD9">
        <w:rPr>
          <w:rFonts w:ascii="Tahoma" w:hAnsi="Tahoma" w:cs="Tahoma"/>
          <w:bCs/>
        </w:rPr>
        <w:t>)</w:t>
      </w:r>
      <w:r w:rsidRPr="00844DD9">
        <w:rPr>
          <w:rFonts w:ascii="Tahoma" w:hAnsi="Tahoma" w:cs="Tahoma"/>
        </w:rPr>
        <w:tab/>
      </w:r>
      <w:r w:rsidR="00E562C0">
        <w:rPr>
          <w:rFonts w:ascii="Tahoma" w:hAnsi="Tahoma" w:cs="Tahoma"/>
        </w:rPr>
        <w:t>Show</w:t>
      </w:r>
      <w:r w:rsidRPr="00844DD9">
        <w:rPr>
          <w:rFonts w:ascii="Tahoma" w:hAnsi="Tahoma" w:cs="Tahoma"/>
        </w:rPr>
        <w:t xml:space="preserve"> the result returned by the following character manipulation function.  </w:t>
      </w:r>
    </w:p>
    <w:p w14:paraId="4590608B" w14:textId="77777777" w:rsidR="007F1123" w:rsidRPr="009C035E" w:rsidRDefault="007F1123" w:rsidP="007F1123">
      <w:pPr>
        <w:rPr>
          <w:rFonts w:ascii="Tahoma" w:hAnsi="Tahoma" w:cs="Tahoma"/>
          <w:sz w:val="12"/>
        </w:rPr>
      </w:pPr>
    </w:p>
    <w:p w14:paraId="4ED484E5" w14:textId="77777777" w:rsidR="007F1123" w:rsidRDefault="007F1123" w:rsidP="007F1123">
      <w:pPr>
        <w:rPr>
          <w:rFonts w:ascii="Tahoma" w:hAnsi="Tahoma" w:cs="Tahoma"/>
          <w:lang w:val="fr-FR"/>
        </w:rPr>
      </w:pPr>
      <w:r w:rsidRPr="00844DD9">
        <w:rPr>
          <w:rFonts w:ascii="Tahoma" w:hAnsi="Tahoma" w:cs="Tahoma"/>
        </w:rPr>
        <w:tab/>
      </w:r>
      <w:r w:rsidRPr="00844DD9">
        <w:rPr>
          <w:rFonts w:ascii="Tahoma" w:hAnsi="Tahoma" w:cs="Tahoma"/>
        </w:rPr>
        <w:tab/>
      </w:r>
      <w:r w:rsidR="00E438A1" w:rsidRPr="00E438A1">
        <w:rPr>
          <w:rFonts w:ascii="Tahoma" w:hAnsi="Tahoma" w:cs="Tahoma"/>
          <w:lang w:val="fr-FR"/>
        </w:rPr>
        <w:t>SUBSTR('</w:t>
      </w:r>
      <w:r w:rsidR="00D34ABA">
        <w:rPr>
          <w:rFonts w:ascii="Tahoma" w:hAnsi="Tahoma" w:cs="Tahoma"/>
          <w:lang w:val="fr-FR"/>
        </w:rPr>
        <w:t>Roosevelt</w:t>
      </w:r>
      <w:r w:rsidR="00E438A1" w:rsidRPr="00E438A1">
        <w:rPr>
          <w:rFonts w:ascii="Tahoma" w:hAnsi="Tahoma" w:cs="Tahoma"/>
          <w:lang w:val="fr-FR"/>
        </w:rPr>
        <w:t>',INSTR('</w:t>
      </w:r>
      <w:r w:rsidR="00D34ABA">
        <w:rPr>
          <w:rFonts w:ascii="Tahoma" w:hAnsi="Tahoma" w:cs="Tahoma"/>
          <w:lang w:val="fr-FR"/>
        </w:rPr>
        <w:t>Roosevelt</w:t>
      </w:r>
      <w:r w:rsidR="00E438A1" w:rsidRPr="00E438A1">
        <w:rPr>
          <w:rFonts w:ascii="Tahoma" w:hAnsi="Tahoma" w:cs="Tahoma"/>
          <w:lang w:val="fr-FR"/>
        </w:rPr>
        <w:t>','</w:t>
      </w:r>
      <w:r w:rsidR="00D34ABA">
        <w:rPr>
          <w:rFonts w:ascii="Tahoma" w:hAnsi="Tahoma" w:cs="Tahoma"/>
          <w:lang w:val="fr-FR"/>
        </w:rPr>
        <w:t>v</w:t>
      </w:r>
      <w:r w:rsidR="00E438A1" w:rsidRPr="00E438A1">
        <w:rPr>
          <w:rFonts w:ascii="Tahoma" w:hAnsi="Tahoma" w:cs="Tahoma"/>
          <w:lang w:val="fr-FR"/>
        </w:rPr>
        <w:t>'))</w:t>
      </w:r>
    </w:p>
    <w:p w14:paraId="49FB1B35" w14:textId="43787A73" w:rsidR="00522CBF" w:rsidRDefault="00D15DB9" w:rsidP="007F1123">
      <w:pPr>
        <w:rPr>
          <w:rFonts w:ascii="Tahoma" w:hAnsi="Tahoma" w:cs="Tahoma"/>
          <w:lang w:val="fr-FR"/>
        </w:rPr>
      </w:pPr>
      <w:r>
        <w:rPr>
          <w:noProof/>
        </w:rPr>
        <w:lastRenderedPageBreak/>
        <w:drawing>
          <wp:inline distT="0" distB="0" distL="0" distR="0" wp14:anchorId="7FFE7014" wp14:editId="5F1EBB74">
            <wp:extent cx="450532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AE2D" w14:textId="77777777" w:rsidR="00E438A1" w:rsidRPr="00130D43" w:rsidRDefault="00E438A1" w:rsidP="007F1123">
      <w:pPr>
        <w:rPr>
          <w:rFonts w:ascii="Tahoma" w:hAnsi="Tahoma" w:cs="Tahoma"/>
          <w:sz w:val="14"/>
          <w:szCs w:val="14"/>
          <w:lang w:val="fr-FR"/>
        </w:rPr>
      </w:pPr>
    </w:p>
    <w:p w14:paraId="28D9B9BC" w14:textId="77777777" w:rsidR="009C035E" w:rsidRDefault="00E155A2" w:rsidP="00E155A2">
      <w:pPr>
        <w:rPr>
          <w:rFonts w:ascii="Tahoma" w:hAnsi="Tahoma" w:cs="Tahoma"/>
        </w:rPr>
      </w:pPr>
      <w:r w:rsidRPr="00844DD9">
        <w:rPr>
          <w:rFonts w:ascii="Tahoma" w:hAnsi="Tahoma" w:cs="Tahoma"/>
        </w:rPr>
        <w:t>(</w:t>
      </w:r>
      <w:r w:rsidR="000A3358">
        <w:rPr>
          <w:rFonts w:ascii="Tahoma" w:hAnsi="Tahoma" w:cs="Tahoma"/>
        </w:rPr>
        <w:t>4</w:t>
      </w:r>
      <w:r w:rsidRPr="00844DD9">
        <w:rPr>
          <w:rFonts w:ascii="Tahoma" w:hAnsi="Tahoma" w:cs="Tahoma"/>
        </w:rPr>
        <w:t xml:space="preserve">) </w:t>
      </w:r>
      <w:r w:rsidR="009C035E">
        <w:rPr>
          <w:rFonts w:ascii="Tahoma" w:hAnsi="Tahoma" w:cs="Tahoma"/>
        </w:rPr>
        <w:t xml:space="preserve">      </w:t>
      </w:r>
      <w:r w:rsidRPr="00844DD9">
        <w:rPr>
          <w:rFonts w:ascii="Tahoma" w:hAnsi="Tahoma" w:cs="Tahoma"/>
        </w:rPr>
        <w:t xml:space="preserve">Construct </w:t>
      </w:r>
      <w:r>
        <w:rPr>
          <w:rFonts w:ascii="Tahoma" w:hAnsi="Tahoma" w:cs="Tahoma"/>
        </w:rPr>
        <w:t>a</w:t>
      </w:r>
      <w:r w:rsidR="008A011D">
        <w:rPr>
          <w:rFonts w:ascii="Tahoma" w:hAnsi="Tahoma" w:cs="Tahoma"/>
        </w:rPr>
        <w:t>n</w:t>
      </w:r>
      <w:r>
        <w:rPr>
          <w:rFonts w:ascii="Tahoma" w:hAnsi="Tahoma" w:cs="Tahoma"/>
        </w:rPr>
        <w:t xml:space="preserve"> </w:t>
      </w:r>
      <w:r w:rsidRPr="00844DD9">
        <w:rPr>
          <w:rFonts w:ascii="Tahoma" w:hAnsi="Tahoma" w:cs="Tahoma"/>
        </w:rPr>
        <w:t xml:space="preserve">SQL statement to assign file permission to </w:t>
      </w:r>
      <w:r w:rsidR="00E562C0">
        <w:rPr>
          <w:rFonts w:ascii="Tahoma" w:hAnsi="Tahoma" w:cs="Tahoma"/>
        </w:rPr>
        <w:t>“</w:t>
      </w:r>
      <w:r w:rsidR="00610AE0">
        <w:rPr>
          <w:rFonts w:ascii="Tahoma" w:hAnsi="Tahoma" w:cs="Tahoma"/>
        </w:rPr>
        <w:t>Plato</w:t>
      </w:r>
      <w:r w:rsidR="00A7753E">
        <w:rPr>
          <w:rFonts w:ascii="Tahoma" w:hAnsi="Tahoma" w:cs="Tahoma"/>
        </w:rPr>
        <w:t>”</w:t>
      </w:r>
      <w:r w:rsidR="00675BC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(LOGIN =FR</w:t>
      </w:r>
      <w:r w:rsidR="00A7753E">
        <w:rPr>
          <w:rFonts w:ascii="Tahoma" w:hAnsi="Tahoma" w:cs="Tahoma"/>
        </w:rPr>
        <w:t>8025</w:t>
      </w:r>
      <w:r>
        <w:rPr>
          <w:rFonts w:ascii="Tahoma" w:hAnsi="Tahoma" w:cs="Tahoma"/>
        </w:rPr>
        <w:t>)</w:t>
      </w:r>
      <w:r w:rsidRPr="00844DD9">
        <w:rPr>
          <w:rFonts w:ascii="Tahoma" w:hAnsi="Tahoma" w:cs="Tahoma"/>
        </w:rPr>
        <w:t xml:space="preserve"> </w:t>
      </w:r>
    </w:p>
    <w:p w14:paraId="43B71C6A" w14:textId="77777777" w:rsidR="00E155A2" w:rsidRDefault="009C035E" w:rsidP="00E155A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="00E155A2" w:rsidRPr="00844DD9">
        <w:rPr>
          <w:rFonts w:ascii="Tahoma" w:hAnsi="Tahoma" w:cs="Tahoma"/>
        </w:rPr>
        <w:t xml:space="preserve">so that he may gain read-only access to </w:t>
      </w:r>
      <w:r w:rsidR="00E155A2">
        <w:rPr>
          <w:rFonts w:ascii="Tahoma" w:hAnsi="Tahoma" w:cs="Tahoma"/>
        </w:rPr>
        <w:t xml:space="preserve">your </w:t>
      </w:r>
      <w:r w:rsidR="00522CBF" w:rsidRPr="00A7753E">
        <w:rPr>
          <w:rFonts w:ascii="Tahoma" w:hAnsi="Tahoma" w:cs="Tahoma"/>
          <w:i/>
        </w:rPr>
        <w:t>studentinfo</w:t>
      </w:r>
      <w:r w:rsidR="00E155A2">
        <w:rPr>
          <w:rFonts w:ascii="Tahoma" w:hAnsi="Tahoma" w:cs="Tahoma"/>
        </w:rPr>
        <w:t xml:space="preserve"> </w:t>
      </w:r>
      <w:r w:rsidR="00522CBF">
        <w:rPr>
          <w:rFonts w:ascii="Tahoma" w:hAnsi="Tahoma" w:cs="Tahoma"/>
        </w:rPr>
        <w:t>table</w:t>
      </w:r>
      <w:r w:rsidR="00E155A2" w:rsidRPr="00844DD9">
        <w:rPr>
          <w:rFonts w:ascii="Tahoma" w:hAnsi="Tahoma" w:cs="Tahoma"/>
        </w:rPr>
        <w:t xml:space="preserve">. </w:t>
      </w:r>
    </w:p>
    <w:p w14:paraId="0262E315" w14:textId="26626767" w:rsidR="006B7F77" w:rsidRPr="00EB0802" w:rsidRDefault="00DF5D90" w:rsidP="00E155A2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28259158" wp14:editId="444595EA">
            <wp:extent cx="486727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3B2E" w14:textId="77777777" w:rsidR="008A011D" w:rsidRDefault="008A011D" w:rsidP="00DB270F">
      <w:pPr>
        <w:ind w:left="675"/>
        <w:rPr>
          <w:rFonts w:ascii="Tahoma" w:hAnsi="Tahoma" w:cs="Tahoma"/>
        </w:rPr>
      </w:pPr>
      <w:r>
        <w:rPr>
          <w:rFonts w:ascii="Tahoma" w:hAnsi="Tahoma" w:cs="Tahoma"/>
        </w:rPr>
        <w:t>Questions 5-</w:t>
      </w:r>
      <w:r w:rsidR="004500A9">
        <w:rPr>
          <w:rFonts w:ascii="Tahoma" w:hAnsi="Tahoma" w:cs="Tahoma"/>
        </w:rPr>
        <w:t>1</w:t>
      </w:r>
      <w:r w:rsidR="00E478E0">
        <w:rPr>
          <w:rFonts w:ascii="Tahoma" w:hAnsi="Tahoma" w:cs="Tahoma"/>
        </w:rPr>
        <w:t>3</w:t>
      </w:r>
      <w:r>
        <w:rPr>
          <w:rFonts w:ascii="Tahoma" w:hAnsi="Tahoma" w:cs="Tahoma"/>
        </w:rPr>
        <w:t xml:space="preserve"> refer to the </w:t>
      </w:r>
      <w:r w:rsidRPr="008A4D0C">
        <w:rPr>
          <w:rFonts w:ascii="Tahoma" w:hAnsi="Tahoma" w:cs="Tahoma"/>
        </w:rPr>
        <w:t>The50states.sql</w:t>
      </w:r>
      <w:r>
        <w:rPr>
          <w:rFonts w:ascii="Tahoma" w:hAnsi="Tahoma" w:cs="Tahoma"/>
        </w:rPr>
        <w:t xml:space="preserve"> script</w:t>
      </w:r>
      <w:r w:rsidR="00CC371E">
        <w:rPr>
          <w:rFonts w:ascii="Tahoma" w:hAnsi="Tahoma" w:cs="Tahoma"/>
        </w:rPr>
        <w:t xml:space="preserve">.  The script can also be </w:t>
      </w:r>
      <w:r>
        <w:rPr>
          <w:rFonts w:ascii="Tahoma" w:hAnsi="Tahoma" w:cs="Tahoma"/>
        </w:rPr>
        <w:t xml:space="preserve">located in the </w:t>
      </w:r>
      <w:r w:rsidR="00CC371E">
        <w:rPr>
          <w:rFonts w:ascii="Tahoma" w:hAnsi="Tahoma" w:cs="Tahoma"/>
        </w:rPr>
        <w:t>directory on campus from the path shown below</w:t>
      </w:r>
      <w:r w:rsidR="00DB270F">
        <w:rPr>
          <w:rFonts w:ascii="Tahoma" w:hAnsi="Tahoma" w:cs="Tahoma"/>
        </w:rPr>
        <w:t>:</w:t>
      </w:r>
    </w:p>
    <w:p w14:paraId="68954826" w14:textId="77777777" w:rsidR="00CC371E" w:rsidRDefault="00CC371E" w:rsidP="00E155A2">
      <w:pPr>
        <w:rPr>
          <w:rFonts w:ascii="Tahoma" w:hAnsi="Tahoma" w:cs="Tahoma"/>
        </w:rPr>
      </w:pPr>
    </w:p>
    <w:p w14:paraId="41FDBE22" w14:textId="77777777" w:rsidR="00A9700A" w:rsidRPr="00DB270F" w:rsidRDefault="00ED389E" w:rsidP="00E155A2">
      <w:pPr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       </w:t>
      </w:r>
      <w:r w:rsidRPr="00DB270F">
        <w:rPr>
          <w:rFonts w:ascii="Tahoma" w:hAnsi="Tahoma" w:cs="Tahoma"/>
          <w:b/>
        </w:rPr>
        <w:t xml:space="preserve">   </w:t>
      </w:r>
      <w:r w:rsidR="00A7753E">
        <w:rPr>
          <w:rFonts w:ascii="Tahoma" w:hAnsi="Tahoma" w:cs="Tahoma"/>
          <w:b/>
        </w:rPr>
        <w:t>Go to Desire To Learn Course Shell for this course.</w:t>
      </w:r>
    </w:p>
    <w:p w14:paraId="3E740082" w14:textId="77777777" w:rsidR="00ED389E" w:rsidRPr="00844DD9" w:rsidRDefault="00ED389E" w:rsidP="00E155A2">
      <w:pPr>
        <w:rPr>
          <w:rFonts w:ascii="Tahoma" w:hAnsi="Tahoma" w:cs="Tahoma"/>
        </w:rPr>
      </w:pPr>
    </w:p>
    <w:p w14:paraId="0344531F" w14:textId="77777777" w:rsidR="00E155A2" w:rsidRPr="008A4D0C" w:rsidRDefault="00EF1C77" w:rsidP="008A4D0C">
      <w:pPr>
        <w:numPr>
          <w:ilvl w:val="0"/>
          <w:numId w:val="1"/>
        </w:numPr>
        <w:tabs>
          <w:tab w:val="clear" w:pos="1416"/>
          <w:tab w:val="num" w:pos="0"/>
        </w:tabs>
        <w:ind w:left="720" w:hanging="720"/>
        <w:rPr>
          <w:rFonts w:ascii="Tahoma" w:hAnsi="Tahoma" w:cs="Tahoma"/>
        </w:rPr>
      </w:pPr>
      <w:r w:rsidRPr="008A4D0C">
        <w:rPr>
          <w:rFonts w:ascii="Tahoma" w:hAnsi="Tahoma" w:cs="Tahoma"/>
        </w:rPr>
        <w:t>Load the script “The50states.sql” and perform a top-n ana</w:t>
      </w:r>
      <w:r w:rsidR="00130D43" w:rsidRPr="008A4D0C">
        <w:rPr>
          <w:rFonts w:ascii="Tahoma" w:hAnsi="Tahoma" w:cs="Tahoma"/>
        </w:rPr>
        <w:t>lysis that will give the state bird and the state flower</w:t>
      </w:r>
      <w:r w:rsidR="00C84016" w:rsidRPr="008A4D0C">
        <w:rPr>
          <w:rFonts w:ascii="Tahoma" w:hAnsi="Tahoma" w:cs="Tahoma"/>
        </w:rPr>
        <w:t xml:space="preserve"> </w:t>
      </w:r>
      <w:r w:rsidR="000A3358" w:rsidRPr="008A4D0C">
        <w:rPr>
          <w:rFonts w:ascii="Tahoma" w:hAnsi="Tahoma" w:cs="Tahoma"/>
        </w:rPr>
        <w:t>fo</w:t>
      </w:r>
      <w:r w:rsidRPr="008A4D0C">
        <w:rPr>
          <w:rFonts w:ascii="Tahoma" w:hAnsi="Tahoma" w:cs="Tahoma"/>
        </w:rPr>
        <w:t xml:space="preserve">r the </w:t>
      </w:r>
      <w:r w:rsidR="000A3358" w:rsidRPr="008A4D0C">
        <w:rPr>
          <w:rFonts w:ascii="Tahoma" w:hAnsi="Tahoma" w:cs="Tahoma"/>
        </w:rPr>
        <w:t xml:space="preserve">original </w:t>
      </w:r>
      <w:r w:rsidRPr="008A4D0C">
        <w:rPr>
          <w:rFonts w:ascii="Tahoma" w:hAnsi="Tahoma" w:cs="Tahoma"/>
        </w:rPr>
        <w:t>13 states.</w:t>
      </w:r>
      <w:r w:rsidR="006626B2" w:rsidRPr="008A4D0C">
        <w:rPr>
          <w:rFonts w:ascii="Tahoma" w:hAnsi="Tahoma" w:cs="Tahoma"/>
        </w:rPr>
        <w:t xml:space="preserve"> The output should reflect a title of “Our United States”</w:t>
      </w:r>
      <w:r w:rsidR="00874773">
        <w:rPr>
          <w:rFonts w:ascii="Tahoma" w:hAnsi="Tahoma" w:cs="Tahoma"/>
        </w:rPr>
        <w:t xml:space="preserve"> which is to be center justified</w:t>
      </w:r>
      <w:r w:rsidR="006626B2" w:rsidRPr="008A4D0C">
        <w:rPr>
          <w:rFonts w:ascii="Tahoma" w:hAnsi="Tahoma" w:cs="Tahoma"/>
        </w:rPr>
        <w:t>.</w:t>
      </w:r>
      <w:r w:rsidR="00E562C0">
        <w:rPr>
          <w:rFonts w:ascii="Tahoma" w:hAnsi="Tahoma" w:cs="Tahoma"/>
        </w:rPr>
        <w:t xml:space="preserve"> The </w:t>
      </w:r>
      <w:r w:rsidR="00874773">
        <w:rPr>
          <w:rFonts w:ascii="Tahoma" w:hAnsi="Tahoma" w:cs="Tahoma"/>
        </w:rPr>
        <w:t>bottom</w:t>
      </w:r>
      <w:r w:rsidR="00E562C0">
        <w:rPr>
          <w:rFonts w:ascii="Tahoma" w:hAnsi="Tahoma" w:cs="Tahoma"/>
        </w:rPr>
        <w:t xml:space="preserve"> of the report should have your name</w:t>
      </w:r>
      <w:r w:rsidR="00ED4765">
        <w:rPr>
          <w:rFonts w:ascii="Tahoma" w:hAnsi="Tahoma" w:cs="Tahoma"/>
        </w:rPr>
        <w:t xml:space="preserve"> and date</w:t>
      </w:r>
      <w:r w:rsidR="00E562C0">
        <w:rPr>
          <w:rFonts w:ascii="Tahoma" w:hAnsi="Tahoma" w:cs="Tahoma"/>
        </w:rPr>
        <w:t>.</w:t>
      </w:r>
      <w:r w:rsidR="007A30B5">
        <w:rPr>
          <w:rFonts w:ascii="Tahoma" w:hAnsi="Tahoma" w:cs="Tahoma"/>
        </w:rPr>
        <w:t xml:space="preserve"> Note: If working with 11g (oraclecis.oakton), then ignore report requirements.</w:t>
      </w:r>
    </w:p>
    <w:p w14:paraId="6F358235" w14:textId="13DBBF27" w:rsidR="00E155A2" w:rsidRDefault="006A5243" w:rsidP="00E155A2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70410079" wp14:editId="49140B1F">
            <wp:extent cx="5657850" cy="2673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335F" w14:textId="18C8A61F" w:rsidR="006A5243" w:rsidRDefault="006A5243" w:rsidP="00E155A2">
      <w:pPr>
        <w:rPr>
          <w:rFonts w:ascii="Tahoma" w:hAnsi="Tahoma" w:cs="Tahoma"/>
        </w:rPr>
      </w:pPr>
    </w:p>
    <w:p w14:paraId="6499A83C" w14:textId="65AAF387" w:rsidR="006A5243" w:rsidRPr="00844DD9" w:rsidRDefault="006A5243" w:rsidP="00E155A2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A4D768E" wp14:editId="5FBE63F3">
            <wp:extent cx="5247642" cy="2428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087" cy="24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2310" w14:textId="77777777" w:rsidR="00E155A2" w:rsidRDefault="00E155A2" w:rsidP="00E155A2">
      <w:pPr>
        <w:rPr>
          <w:rFonts w:ascii="Tahoma" w:hAnsi="Tahoma" w:cs="Tahoma"/>
        </w:rPr>
      </w:pPr>
      <w:r w:rsidRPr="00844DD9">
        <w:rPr>
          <w:rFonts w:ascii="Tahoma" w:hAnsi="Tahoma" w:cs="Tahoma"/>
        </w:rPr>
        <w:t>(</w:t>
      </w:r>
      <w:r w:rsidR="00A9700A">
        <w:rPr>
          <w:rFonts w:ascii="Tahoma" w:hAnsi="Tahoma" w:cs="Tahoma"/>
        </w:rPr>
        <w:t>6</w:t>
      </w:r>
      <w:r w:rsidRPr="00844DD9">
        <w:rPr>
          <w:rFonts w:ascii="Tahoma" w:hAnsi="Tahoma" w:cs="Tahoma"/>
        </w:rPr>
        <w:t xml:space="preserve">)  </w:t>
      </w:r>
      <w:r w:rsidR="009C035E">
        <w:rPr>
          <w:rFonts w:ascii="Tahoma" w:hAnsi="Tahoma" w:cs="Tahoma"/>
        </w:rPr>
        <w:t xml:space="preserve">     </w:t>
      </w:r>
      <w:r w:rsidR="00EF1C77">
        <w:rPr>
          <w:rFonts w:ascii="Tahoma" w:hAnsi="Tahoma" w:cs="Tahoma"/>
        </w:rPr>
        <w:t>Which states have the cardinal as their state bird?</w:t>
      </w:r>
      <w:r w:rsidR="00B3471B">
        <w:rPr>
          <w:rFonts w:ascii="Tahoma" w:hAnsi="Tahoma" w:cs="Tahoma"/>
        </w:rPr>
        <w:t xml:space="preserve"> List them in alphabetical order.</w:t>
      </w:r>
    </w:p>
    <w:p w14:paraId="5C3B1EA9" w14:textId="6EBFAFA0" w:rsidR="000A3358" w:rsidRDefault="000C4A33" w:rsidP="00E155A2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AC179D8" wp14:editId="28466C0F">
            <wp:extent cx="1995272" cy="26098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9308" cy="261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315A" w14:textId="77777777" w:rsidR="002B44B0" w:rsidRDefault="00A9700A" w:rsidP="00E155A2">
      <w:pPr>
        <w:rPr>
          <w:rFonts w:ascii="Tahoma" w:hAnsi="Tahoma" w:cs="Tahoma"/>
        </w:rPr>
      </w:pPr>
      <w:r>
        <w:rPr>
          <w:rFonts w:ascii="Tahoma" w:hAnsi="Tahoma" w:cs="Tahoma"/>
        </w:rPr>
        <w:t>(7</w:t>
      </w:r>
      <w:r w:rsidR="000A3358">
        <w:rPr>
          <w:rFonts w:ascii="Tahoma" w:hAnsi="Tahoma" w:cs="Tahoma"/>
        </w:rPr>
        <w:t>)</w:t>
      </w:r>
      <w:r w:rsidR="000A3358">
        <w:rPr>
          <w:rFonts w:ascii="Tahoma" w:hAnsi="Tahoma" w:cs="Tahoma"/>
        </w:rPr>
        <w:tab/>
        <w:t>How many states start with the letter “</w:t>
      </w:r>
      <w:r w:rsidR="00522CBF">
        <w:rPr>
          <w:rFonts w:ascii="Tahoma" w:hAnsi="Tahoma" w:cs="Tahoma"/>
        </w:rPr>
        <w:t>O</w:t>
      </w:r>
      <w:r w:rsidR="000A3358">
        <w:rPr>
          <w:rFonts w:ascii="Tahoma" w:hAnsi="Tahoma" w:cs="Tahoma"/>
        </w:rPr>
        <w:t xml:space="preserve">”? </w:t>
      </w:r>
      <w:r w:rsidR="002B44B0">
        <w:rPr>
          <w:rFonts w:ascii="Tahoma" w:hAnsi="Tahoma" w:cs="Tahoma"/>
        </w:rPr>
        <w:t xml:space="preserve">Are the number of states that start with the </w:t>
      </w:r>
    </w:p>
    <w:p w14:paraId="18B6427C" w14:textId="77777777" w:rsidR="00E562C0" w:rsidRDefault="002B44B0" w:rsidP="00E155A2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letter “</w:t>
      </w:r>
      <w:r w:rsidR="00522CBF">
        <w:rPr>
          <w:rFonts w:ascii="Tahoma" w:hAnsi="Tahoma" w:cs="Tahoma"/>
        </w:rPr>
        <w:t>O</w:t>
      </w:r>
      <w:r>
        <w:rPr>
          <w:rFonts w:ascii="Tahoma" w:hAnsi="Tahoma" w:cs="Tahoma"/>
        </w:rPr>
        <w:t>” more</w:t>
      </w:r>
      <w:r w:rsidR="00E562C0">
        <w:rPr>
          <w:rFonts w:ascii="Tahoma" w:hAnsi="Tahoma" w:cs="Tahoma"/>
        </w:rPr>
        <w:t xml:space="preserve"> than, less than or equal to</w:t>
      </w:r>
      <w:r>
        <w:rPr>
          <w:rFonts w:ascii="Tahoma" w:hAnsi="Tahoma" w:cs="Tahoma"/>
        </w:rPr>
        <w:t xml:space="preserve"> the states </w:t>
      </w:r>
      <w:r w:rsidR="001A403B">
        <w:rPr>
          <w:rFonts w:ascii="Tahoma" w:hAnsi="Tahoma" w:cs="Tahoma"/>
        </w:rPr>
        <w:t>that starts</w:t>
      </w:r>
      <w:r>
        <w:rPr>
          <w:rFonts w:ascii="Tahoma" w:hAnsi="Tahoma" w:cs="Tahoma"/>
        </w:rPr>
        <w:t xml:space="preserve"> with the letter “M”?</w:t>
      </w:r>
      <w:r w:rsidR="00130D43">
        <w:rPr>
          <w:rFonts w:ascii="Tahoma" w:hAnsi="Tahoma" w:cs="Tahoma"/>
        </w:rPr>
        <w:t xml:space="preserve"> Be sure </w:t>
      </w:r>
    </w:p>
    <w:p w14:paraId="23213B08" w14:textId="30AC4315" w:rsidR="000A3358" w:rsidRDefault="00E562C0" w:rsidP="00E562C0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130D43">
        <w:rPr>
          <w:rFonts w:ascii="Tahoma" w:hAnsi="Tahoma" w:cs="Tahoma"/>
        </w:rPr>
        <w:t>to show the code that reveals the answers.</w:t>
      </w:r>
    </w:p>
    <w:p w14:paraId="5B9648FB" w14:textId="0FC3ACF1" w:rsidR="00C04D27" w:rsidRPr="00C04D27" w:rsidRDefault="00C04D27" w:rsidP="00E562C0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3 states start with the letter “O.” The number of states that start with the letter “O” are less than the number of states that start with the letter “M.”</w:t>
      </w:r>
    </w:p>
    <w:p w14:paraId="4CE26D49" w14:textId="7198B651" w:rsidR="00E155A2" w:rsidRDefault="00C04D27" w:rsidP="00844DD9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A97338C" wp14:editId="65A1278C">
            <wp:extent cx="4733925" cy="2343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5905" w14:textId="77777777" w:rsidR="00E562C0" w:rsidRDefault="00844DD9" w:rsidP="00844DD9">
      <w:pPr>
        <w:rPr>
          <w:rFonts w:ascii="Tahoma" w:hAnsi="Tahoma" w:cs="Tahoma"/>
        </w:rPr>
      </w:pPr>
      <w:r w:rsidRPr="00844DD9">
        <w:rPr>
          <w:rFonts w:ascii="Tahoma" w:hAnsi="Tahoma" w:cs="Tahoma"/>
        </w:rPr>
        <w:t>(</w:t>
      </w:r>
      <w:r w:rsidR="00A9700A">
        <w:rPr>
          <w:rFonts w:ascii="Tahoma" w:hAnsi="Tahoma" w:cs="Tahoma"/>
        </w:rPr>
        <w:t>8</w:t>
      </w:r>
      <w:r w:rsidRPr="00844DD9">
        <w:rPr>
          <w:rFonts w:ascii="Tahoma" w:hAnsi="Tahoma" w:cs="Tahoma"/>
        </w:rPr>
        <w:t xml:space="preserve">)       </w:t>
      </w:r>
      <w:r w:rsidR="006B66A7">
        <w:rPr>
          <w:rFonts w:ascii="Tahoma" w:hAnsi="Tahoma" w:cs="Tahoma"/>
        </w:rPr>
        <w:t>List the states that do not have the “Western Meadowlark”</w:t>
      </w:r>
      <w:r w:rsidR="00E562C0">
        <w:rPr>
          <w:rFonts w:ascii="Tahoma" w:hAnsi="Tahoma" w:cs="Tahoma"/>
        </w:rPr>
        <w:t xml:space="preserve"> or the “Cardinal”</w:t>
      </w:r>
      <w:r w:rsidR="006B66A7">
        <w:rPr>
          <w:rFonts w:ascii="Tahoma" w:hAnsi="Tahoma" w:cs="Tahoma"/>
        </w:rPr>
        <w:t xml:space="preserve"> as their state </w:t>
      </w:r>
    </w:p>
    <w:p w14:paraId="546EE3F1" w14:textId="77777777" w:rsidR="00844DD9" w:rsidRDefault="00E562C0" w:rsidP="00844DD9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B66A7">
        <w:rPr>
          <w:rFonts w:ascii="Tahoma" w:hAnsi="Tahoma" w:cs="Tahoma"/>
        </w:rPr>
        <w:t>bird.</w:t>
      </w:r>
    </w:p>
    <w:p w14:paraId="3D2B6732" w14:textId="66D60CFE" w:rsidR="002F76E1" w:rsidRDefault="007175ED" w:rsidP="00844DD9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E8EA844" wp14:editId="01DA14A5">
            <wp:extent cx="4371975" cy="933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65CF" w14:textId="48F78180" w:rsidR="007175ED" w:rsidRDefault="007175ED" w:rsidP="00844DD9">
      <w:pPr>
        <w:rPr>
          <w:rFonts w:ascii="Tahoma" w:hAnsi="Tahoma" w:cs="Tahoma"/>
        </w:rPr>
      </w:pPr>
    </w:p>
    <w:p w14:paraId="5A2FFA65" w14:textId="27A90BCB" w:rsidR="007175ED" w:rsidRDefault="009B005B" w:rsidP="00844DD9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4F4C6692" wp14:editId="4107D983">
            <wp:extent cx="3028950" cy="421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390C" w14:textId="0A375415" w:rsidR="009B005B" w:rsidRDefault="009B005B" w:rsidP="00844DD9">
      <w:pPr>
        <w:rPr>
          <w:rFonts w:ascii="Tahoma" w:hAnsi="Tahoma" w:cs="Tahoma"/>
        </w:rPr>
      </w:pPr>
    </w:p>
    <w:p w14:paraId="07A1717D" w14:textId="672F2348" w:rsidR="009B005B" w:rsidRDefault="009B005B" w:rsidP="00844DD9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16697E11" wp14:editId="6815FDC8">
            <wp:extent cx="3038475" cy="4229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994F" w14:textId="3BB22E89" w:rsidR="009B005B" w:rsidRDefault="009B005B" w:rsidP="00844DD9">
      <w:pPr>
        <w:rPr>
          <w:rFonts w:ascii="Tahoma" w:hAnsi="Tahoma" w:cs="Tahoma"/>
        </w:rPr>
      </w:pPr>
    </w:p>
    <w:p w14:paraId="3DB01882" w14:textId="77777777" w:rsidR="009B005B" w:rsidRDefault="009B005B" w:rsidP="00844DD9">
      <w:pPr>
        <w:rPr>
          <w:rFonts w:ascii="Tahoma" w:hAnsi="Tahoma" w:cs="Tahoma"/>
        </w:rPr>
      </w:pPr>
    </w:p>
    <w:p w14:paraId="4522D06A" w14:textId="77777777" w:rsidR="000A1CD2" w:rsidRDefault="00A9700A" w:rsidP="00844DD9">
      <w:pPr>
        <w:rPr>
          <w:rFonts w:ascii="Tahoma" w:hAnsi="Tahoma" w:cs="Tahoma"/>
        </w:rPr>
      </w:pPr>
      <w:r>
        <w:rPr>
          <w:rFonts w:ascii="Tahoma" w:hAnsi="Tahoma" w:cs="Tahoma"/>
        </w:rPr>
        <w:t>(9</w:t>
      </w:r>
      <w:r w:rsidR="002F76E1">
        <w:rPr>
          <w:rFonts w:ascii="Tahoma" w:hAnsi="Tahoma" w:cs="Tahoma"/>
        </w:rPr>
        <w:t>)</w:t>
      </w:r>
      <w:r w:rsidR="002F76E1">
        <w:rPr>
          <w:rFonts w:ascii="Tahoma" w:hAnsi="Tahoma" w:cs="Tahoma"/>
        </w:rPr>
        <w:tab/>
        <w:t>What are the capitals of the following states:  Illinois, Michigan, Indiana, Wisconsin</w:t>
      </w:r>
      <w:r w:rsidR="00051B09">
        <w:rPr>
          <w:rFonts w:ascii="Tahoma" w:hAnsi="Tahoma" w:cs="Tahoma"/>
        </w:rPr>
        <w:t xml:space="preserve">, </w:t>
      </w:r>
    </w:p>
    <w:p w14:paraId="63A257E2" w14:textId="77777777" w:rsidR="002F76E1" w:rsidRDefault="000A1CD2" w:rsidP="00844DD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Minnesota </w:t>
      </w:r>
      <w:r w:rsidR="002F76E1">
        <w:rPr>
          <w:rFonts w:ascii="Tahoma" w:hAnsi="Tahoma" w:cs="Tahoma"/>
        </w:rPr>
        <w:t xml:space="preserve">and </w:t>
      </w:r>
      <w:r w:rsidR="00CF2F5F">
        <w:rPr>
          <w:rFonts w:ascii="Tahoma" w:hAnsi="Tahoma" w:cs="Tahoma"/>
        </w:rPr>
        <w:t>Ohio</w:t>
      </w:r>
      <w:r w:rsidR="002F76E1">
        <w:rPr>
          <w:rFonts w:ascii="Tahoma" w:hAnsi="Tahoma" w:cs="Tahoma"/>
        </w:rPr>
        <w:t>?</w:t>
      </w:r>
    </w:p>
    <w:p w14:paraId="66127016" w14:textId="69529E48" w:rsidR="0038108D" w:rsidRDefault="001177E5" w:rsidP="00173C69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18F2E1D" wp14:editId="4D76FC99">
            <wp:extent cx="5657850" cy="2536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E6EA" w14:textId="77777777" w:rsidR="008429AB" w:rsidRDefault="008429AB" w:rsidP="00173C6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(10) </w:t>
      </w:r>
      <w:r>
        <w:rPr>
          <w:rFonts w:ascii="Tahoma" w:hAnsi="Tahoma" w:cs="Tahoma"/>
        </w:rPr>
        <w:tab/>
        <w:t xml:space="preserve">Give a frequency count for </w:t>
      </w:r>
      <w:r w:rsidR="00D374C7">
        <w:rPr>
          <w:rFonts w:ascii="Tahoma" w:hAnsi="Tahoma" w:cs="Tahoma"/>
        </w:rPr>
        <w:t>the</w:t>
      </w:r>
      <w:r>
        <w:rPr>
          <w:rFonts w:ascii="Tahoma" w:hAnsi="Tahoma" w:cs="Tahoma"/>
        </w:rPr>
        <w:t xml:space="preserve"> state birds.</w:t>
      </w:r>
    </w:p>
    <w:p w14:paraId="29418091" w14:textId="6CE565E0" w:rsidR="007830D4" w:rsidRDefault="0080621C" w:rsidP="00173C69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73455D0F" wp14:editId="470FFBC4">
            <wp:extent cx="4686300" cy="88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2CC6" w14:textId="17FC7F13" w:rsidR="0080621C" w:rsidRDefault="0080621C" w:rsidP="00173C69">
      <w:pPr>
        <w:rPr>
          <w:rFonts w:ascii="Tahoma" w:hAnsi="Tahoma" w:cs="Tahoma"/>
        </w:rPr>
      </w:pPr>
    </w:p>
    <w:p w14:paraId="4CA3B8E5" w14:textId="44C44A83" w:rsidR="0080621C" w:rsidRDefault="0080621C" w:rsidP="00173C69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C63AE27" wp14:editId="78770A9B">
            <wp:extent cx="3286125" cy="4238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ECD8" w14:textId="6C3AE266" w:rsidR="0080621C" w:rsidRDefault="0080621C" w:rsidP="00173C69">
      <w:pPr>
        <w:rPr>
          <w:rFonts w:ascii="Tahoma" w:hAnsi="Tahoma" w:cs="Tahoma"/>
        </w:rPr>
      </w:pPr>
    </w:p>
    <w:p w14:paraId="50EE0155" w14:textId="16BC3A20" w:rsidR="008429AB" w:rsidRDefault="0080621C" w:rsidP="00173C69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6738C8E" wp14:editId="19E3D172">
            <wp:extent cx="3257550" cy="1781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88EF" w14:textId="77777777" w:rsidR="00D96E2B" w:rsidRDefault="00D96E2B" w:rsidP="00173C69">
      <w:pPr>
        <w:rPr>
          <w:rFonts w:ascii="Tahoma" w:hAnsi="Tahoma" w:cs="Tahoma"/>
        </w:rPr>
      </w:pPr>
    </w:p>
    <w:p w14:paraId="35CF4F73" w14:textId="77777777" w:rsidR="00F71092" w:rsidRDefault="00F71092" w:rsidP="00173C69">
      <w:pPr>
        <w:rPr>
          <w:rFonts w:ascii="Tahoma" w:hAnsi="Tahoma" w:cs="Tahoma"/>
        </w:rPr>
      </w:pPr>
    </w:p>
    <w:p w14:paraId="2A7EDB9E" w14:textId="77777777" w:rsidR="00F71092" w:rsidRDefault="00F71092" w:rsidP="00173C69">
      <w:pPr>
        <w:rPr>
          <w:rFonts w:ascii="Tahoma" w:hAnsi="Tahoma" w:cs="Tahoma"/>
        </w:rPr>
      </w:pPr>
    </w:p>
    <w:p w14:paraId="4C0486F9" w14:textId="77777777" w:rsidR="00F71092" w:rsidRDefault="00F71092" w:rsidP="00173C69">
      <w:pPr>
        <w:rPr>
          <w:rFonts w:ascii="Tahoma" w:hAnsi="Tahoma" w:cs="Tahoma"/>
        </w:rPr>
      </w:pPr>
    </w:p>
    <w:p w14:paraId="6E61F4C8" w14:textId="77777777" w:rsidR="00F71092" w:rsidRDefault="00F71092" w:rsidP="00173C69">
      <w:pPr>
        <w:rPr>
          <w:rFonts w:ascii="Tahoma" w:hAnsi="Tahoma" w:cs="Tahoma"/>
        </w:rPr>
      </w:pPr>
    </w:p>
    <w:p w14:paraId="5E28A966" w14:textId="77777777" w:rsidR="00F71092" w:rsidRDefault="00F71092" w:rsidP="00173C69">
      <w:pPr>
        <w:rPr>
          <w:rFonts w:ascii="Tahoma" w:hAnsi="Tahoma" w:cs="Tahoma"/>
        </w:rPr>
      </w:pPr>
    </w:p>
    <w:p w14:paraId="2BF144AF" w14:textId="77777777" w:rsidR="00F71092" w:rsidRDefault="00F71092" w:rsidP="00173C69">
      <w:pPr>
        <w:rPr>
          <w:rFonts w:ascii="Tahoma" w:hAnsi="Tahoma" w:cs="Tahoma"/>
        </w:rPr>
      </w:pPr>
    </w:p>
    <w:p w14:paraId="55B5FEBB" w14:textId="58F78D36" w:rsidR="004500A9" w:rsidRDefault="004500A9" w:rsidP="00173C69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(11) </w:t>
      </w:r>
      <w:r>
        <w:rPr>
          <w:rFonts w:ascii="Tahoma" w:hAnsi="Tahoma" w:cs="Tahoma"/>
        </w:rPr>
        <w:tab/>
        <w:t>What states were admit</w:t>
      </w:r>
      <w:r w:rsidR="00CF2F5F">
        <w:rPr>
          <w:rFonts w:ascii="Tahoma" w:hAnsi="Tahoma" w:cs="Tahoma"/>
        </w:rPr>
        <w:t>ted into the Union between the 2</w:t>
      </w:r>
      <w:r w:rsidR="00522CBF">
        <w:rPr>
          <w:rFonts w:ascii="Tahoma" w:hAnsi="Tahoma" w:cs="Tahoma"/>
        </w:rPr>
        <w:t>5</w:t>
      </w:r>
      <w:r w:rsidR="00E562C0">
        <w:rPr>
          <w:rFonts w:ascii="Tahoma" w:hAnsi="Tahoma" w:cs="Tahoma"/>
        </w:rPr>
        <w:t>th</w:t>
      </w:r>
      <w:r>
        <w:rPr>
          <w:rFonts w:ascii="Tahoma" w:hAnsi="Tahoma" w:cs="Tahoma"/>
        </w:rPr>
        <w:t xml:space="preserve"> and </w:t>
      </w:r>
      <w:r w:rsidR="00CF2F5F">
        <w:rPr>
          <w:rFonts w:ascii="Tahoma" w:hAnsi="Tahoma" w:cs="Tahoma"/>
        </w:rPr>
        <w:t>3</w:t>
      </w:r>
      <w:r w:rsidR="00522CBF">
        <w:rPr>
          <w:rFonts w:ascii="Tahoma" w:hAnsi="Tahoma" w:cs="Tahoma"/>
        </w:rPr>
        <w:t>5</w:t>
      </w:r>
      <w:r w:rsidR="00E562C0">
        <w:rPr>
          <w:rFonts w:ascii="Tahoma" w:hAnsi="Tahoma" w:cs="Tahoma"/>
        </w:rPr>
        <w:t>th</w:t>
      </w:r>
      <w:r>
        <w:rPr>
          <w:rFonts w:ascii="Tahoma" w:hAnsi="Tahoma" w:cs="Tahoma"/>
        </w:rPr>
        <w:t xml:space="preserve"> order of admission?</w:t>
      </w:r>
    </w:p>
    <w:p w14:paraId="41FA3881" w14:textId="7AEC83F6" w:rsidR="00742ED5" w:rsidRDefault="00F71092" w:rsidP="00173C69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E8F7458" wp14:editId="406F3719">
            <wp:extent cx="3571875" cy="3743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E45" w14:textId="77777777" w:rsidR="00742ED5" w:rsidRDefault="00742ED5" w:rsidP="00173C69">
      <w:pPr>
        <w:rPr>
          <w:rFonts w:ascii="Tahoma" w:hAnsi="Tahoma" w:cs="Tahoma"/>
        </w:rPr>
      </w:pPr>
      <w:r>
        <w:rPr>
          <w:rFonts w:ascii="Tahoma" w:hAnsi="Tahoma" w:cs="Tahoma"/>
        </w:rPr>
        <w:t>(12)</w:t>
      </w:r>
      <w:r>
        <w:rPr>
          <w:rFonts w:ascii="Tahoma" w:hAnsi="Tahoma" w:cs="Tahoma"/>
        </w:rPr>
        <w:tab/>
        <w:t xml:space="preserve">Give the states whose capitals do not end with a vowel and whose state flower does not </w:t>
      </w:r>
      <w:r>
        <w:rPr>
          <w:rFonts w:ascii="Tahoma" w:hAnsi="Tahoma" w:cs="Tahoma"/>
        </w:rPr>
        <w:tab/>
        <w:t xml:space="preserve">begin with a vowel. </w:t>
      </w:r>
    </w:p>
    <w:p w14:paraId="0E9CCC01" w14:textId="5071FEC9" w:rsidR="00742ED5" w:rsidRDefault="001A4D8C" w:rsidP="00173C69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13A8E9EE" wp14:editId="17BE06D4">
            <wp:extent cx="5657850" cy="47923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3D83" w14:textId="2E6C91EC" w:rsidR="001A4D8C" w:rsidRDefault="001A4D8C" w:rsidP="00173C69">
      <w:pPr>
        <w:rPr>
          <w:rFonts w:ascii="Tahoma" w:hAnsi="Tahoma" w:cs="Tahoma"/>
        </w:rPr>
      </w:pPr>
    </w:p>
    <w:p w14:paraId="1626E194" w14:textId="1DBECCD0" w:rsidR="001A4D8C" w:rsidRDefault="001A4D8C" w:rsidP="00173C6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>
        <w:rPr>
          <w:noProof/>
        </w:rPr>
        <w:drawing>
          <wp:inline distT="0" distB="0" distL="0" distR="0" wp14:anchorId="4A95C8B7" wp14:editId="7055C653">
            <wp:extent cx="3457575" cy="2543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EA8D" w14:textId="77777777" w:rsidR="001A4D8C" w:rsidRDefault="001A4D8C" w:rsidP="00173C69">
      <w:pPr>
        <w:rPr>
          <w:rFonts w:ascii="Tahoma" w:hAnsi="Tahoma" w:cs="Tahoma"/>
        </w:rPr>
      </w:pPr>
    </w:p>
    <w:p w14:paraId="304AFB29" w14:textId="10F8BC7B" w:rsidR="008429AB" w:rsidRDefault="00742ED5" w:rsidP="00527CBF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>(1</w:t>
      </w:r>
      <w:r w:rsidR="00D374C7">
        <w:rPr>
          <w:rFonts w:ascii="Tahoma" w:hAnsi="Tahoma" w:cs="Tahoma"/>
        </w:rPr>
        <w:t>3</w:t>
      </w:r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  <w:t>Update the table with a new field “G</w:t>
      </w:r>
      <w:r w:rsidR="00D374C7">
        <w:rPr>
          <w:rFonts w:ascii="Tahoma" w:hAnsi="Tahoma" w:cs="Tahoma"/>
        </w:rPr>
        <w:t>emstone” and update the field for the state of Illinois with the value “Fluorite”</w:t>
      </w:r>
      <w:r w:rsidR="00A41FDD">
        <w:rPr>
          <w:rFonts w:ascii="Tahoma" w:hAnsi="Tahoma" w:cs="Tahoma"/>
        </w:rPr>
        <w:t>,</w:t>
      </w:r>
      <w:r w:rsidR="00571DB4">
        <w:rPr>
          <w:rFonts w:ascii="Tahoma" w:hAnsi="Tahoma" w:cs="Tahoma"/>
        </w:rPr>
        <w:t xml:space="preserve"> for the state of Michigan</w:t>
      </w:r>
      <w:r w:rsidR="00527CBF">
        <w:rPr>
          <w:rFonts w:ascii="Tahoma" w:hAnsi="Tahoma" w:cs="Tahoma"/>
        </w:rPr>
        <w:t xml:space="preserve"> with the value of “Chlorostrolite”</w:t>
      </w:r>
      <w:r w:rsidR="00A41FDD">
        <w:rPr>
          <w:rFonts w:ascii="Tahoma" w:hAnsi="Tahoma" w:cs="Tahoma"/>
        </w:rPr>
        <w:t>, and for the state of Indiana with the value “Salem Limestone”</w:t>
      </w:r>
      <w:r w:rsidR="00CF2F5F">
        <w:rPr>
          <w:rFonts w:ascii="Tahoma" w:hAnsi="Tahoma" w:cs="Tahoma"/>
        </w:rPr>
        <w:t xml:space="preserve"> and for the state of Wisconsin “No Official Gemstone.”</w:t>
      </w:r>
    </w:p>
    <w:p w14:paraId="7C3F6B75" w14:textId="22DDE2D1" w:rsidR="001E5E86" w:rsidRDefault="001E5E86" w:rsidP="00527CBF">
      <w:pPr>
        <w:ind w:left="720" w:hanging="720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238CB420" wp14:editId="77AD3684">
            <wp:extent cx="2819400" cy="1733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24F2" w14:textId="77777777" w:rsidR="001E5E86" w:rsidRDefault="001E5E86" w:rsidP="00527CBF">
      <w:pPr>
        <w:ind w:left="720" w:hanging="720"/>
        <w:rPr>
          <w:rFonts w:ascii="Tahoma" w:hAnsi="Tahoma" w:cs="Tahoma"/>
        </w:rPr>
      </w:pPr>
    </w:p>
    <w:p w14:paraId="31637F8B" w14:textId="5F29E63A" w:rsidR="001E5E86" w:rsidRDefault="00D65088" w:rsidP="00527CBF">
      <w:pPr>
        <w:ind w:left="720" w:hanging="72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965D183" wp14:editId="2A0407D5">
            <wp:extent cx="3019425" cy="48958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1D8E" w14:textId="30093945" w:rsidR="00D65088" w:rsidRDefault="00D65088" w:rsidP="00527CBF">
      <w:pPr>
        <w:ind w:left="720" w:hanging="720"/>
        <w:rPr>
          <w:rFonts w:ascii="Tahoma" w:hAnsi="Tahoma" w:cs="Tahoma"/>
        </w:rPr>
      </w:pPr>
    </w:p>
    <w:p w14:paraId="7292006B" w14:textId="77777777" w:rsidR="00F81281" w:rsidRDefault="00F81281" w:rsidP="00527CBF">
      <w:pPr>
        <w:ind w:left="720" w:hanging="720"/>
        <w:rPr>
          <w:rFonts w:ascii="Tahoma" w:hAnsi="Tahoma" w:cs="Tahoma"/>
          <w:b/>
          <w:bCs/>
        </w:rPr>
      </w:pPr>
    </w:p>
    <w:p w14:paraId="7FDF2EE3" w14:textId="77777777" w:rsidR="00F81281" w:rsidRDefault="00F81281" w:rsidP="00527CBF">
      <w:pPr>
        <w:ind w:left="720" w:hanging="720"/>
        <w:rPr>
          <w:rFonts w:ascii="Tahoma" w:hAnsi="Tahoma" w:cs="Tahoma"/>
          <w:b/>
          <w:bCs/>
        </w:rPr>
      </w:pPr>
    </w:p>
    <w:p w14:paraId="74659408" w14:textId="77777777" w:rsidR="00F81281" w:rsidRDefault="00F81281" w:rsidP="00527CBF">
      <w:pPr>
        <w:ind w:left="720" w:hanging="720"/>
        <w:rPr>
          <w:rFonts w:ascii="Tahoma" w:hAnsi="Tahoma" w:cs="Tahoma"/>
          <w:b/>
          <w:bCs/>
        </w:rPr>
      </w:pPr>
    </w:p>
    <w:p w14:paraId="599CD5CF" w14:textId="77777777" w:rsidR="00F81281" w:rsidRDefault="00F81281" w:rsidP="00527CBF">
      <w:pPr>
        <w:ind w:left="720" w:hanging="720"/>
        <w:rPr>
          <w:rFonts w:ascii="Tahoma" w:hAnsi="Tahoma" w:cs="Tahoma"/>
          <w:b/>
          <w:bCs/>
        </w:rPr>
      </w:pPr>
    </w:p>
    <w:p w14:paraId="11A9E133" w14:textId="77777777" w:rsidR="00F81281" w:rsidRDefault="00F81281" w:rsidP="00527CBF">
      <w:pPr>
        <w:ind w:left="720" w:hanging="720"/>
        <w:rPr>
          <w:rFonts w:ascii="Tahoma" w:hAnsi="Tahoma" w:cs="Tahoma"/>
          <w:b/>
          <w:bCs/>
        </w:rPr>
      </w:pPr>
    </w:p>
    <w:p w14:paraId="1F2D96F8" w14:textId="77777777" w:rsidR="00F81281" w:rsidRDefault="00F81281" w:rsidP="00527CBF">
      <w:pPr>
        <w:ind w:left="720" w:hanging="720"/>
        <w:rPr>
          <w:rFonts w:ascii="Tahoma" w:hAnsi="Tahoma" w:cs="Tahoma"/>
          <w:b/>
          <w:bCs/>
        </w:rPr>
      </w:pPr>
    </w:p>
    <w:p w14:paraId="71236FDC" w14:textId="77777777" w:rsidR="00F81281" w:rsidRDefault="00F81281" w:rsidP="00527CBF">
      <w:pPr>
        <w:ind w:left="720" w:hanging="720"/>
        <w:rPr>
          <w:rFonts w:ascii="Tahoma" w:hAnsi="Tahoma" w:cs="Tahoma"/>
          <w:b/>
          <w:bCs/>
        </w:rPr>
      </w:pPr>
    </w:p>
    <w:p w14:paraId="1D4B5183" w14:textId="77777777" w:rsidR="00F81281" w:rsidRDefault="00F81281" w:rsidP="00527CBF">
      <w:pPr>
        <w:ind w:left="720" w:hanging="720"/>
        <w:rPr>
          <w:rFonts w:ascii="Tahoma" w:hAnsi="Tahoma" w:cs="Tahoma"/>
          <w:b/>
          <w:bCs/>
        </w:rPr>
      </w:pPr>
    </w:p>
    <w:p w14:paraId="4D364E05" w14:textId="77777777" w:rsidR="00F81281" w:rsidRDefault="00F81281" w:rsidP="00527CBF">
      <w:pPr>
        <w:ind w:left="720" w:hanging="720"/>
        <w:rPr>
          <w:rFonts w:ascii="Tahoma" w:hAnsi="Tahoma" w:cs="Tahoma"/>
          <w:b/>
          <w:bCs/>
        </w:rPr>
      </w:pPr>
    </w:p>
    <w:p w14:paraId="6CE6EA66" w14:textId="6D82C7C2" w:rsidR="00F81281" w:rsidRPr="00F81281" w:rsidRDefault="00F81281" w:rsidP="00527CBF">
      <w:pPr>
        <w:ind w:left="720" w:hanging="720"/>
        <w:rPr>
          <w:rFonts w:ascii="Tahoma" w:hAnsi="Tahoma" w:cs="Tahoma"/>
          <w:b/>
          <w:bCs/>
        </w:rPr>
      </w:pPr>
      <w:r w:rsidRPr="00F81281">
        <w:rPr>
          <w:rFonts w:ascii="Tahoma" w:hAnsi="Tahoma" w:cs="Tahoma"/>
          <w:b/>
          <w:bCs/>
        </w:rPr>
        <w:lastRenderedPageBreak/>
        <w:t>Check:</w:t>
      </w:r>
    </w:p>
    <w:p w14:paraId="5F148CCC" w14:textId="5E089994" w:rsidR="00D65088" w:rsidRDefault="00F81281" w:rsidP="00527CBF">
      <w:pPr>
        <w:ind w:left="720" w:hanging="72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AF8BB7B" wp14:editId="033D02B4">
            <wp:extent cx="2590800" cy="2143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2198" w14:textId="77777777" w:rsidR="00B56361" w:rsidRDefault="00B56361" w:rsidP="00B56361">
      <w:pPr>
        <w:rPr>
          <w:rFonts w:ascii="Tahoma" w:hAnsi="Tahoma"/>
          <w:b/>
        </w:rPr>
      </w:pPr>
    </w:p>
    <w:p w14:paraId="4C1FABEB" w14:textId="77777777" w:rsidR="00B56361" w:rsidRDefault="00B56361" w:rsidP="00B56361">
      <w:pPr>
        <w:shd w:val="pct15" w:color="auto" w:fill="auto"/>
        <w:jc w:val="center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PROJECT ONE using PL/SQL</w:t>
      </w:r>
    </w:p>
    <w:p w14:paraId="76133F31" w14:textId="77777777" w:rsidR="00B56361" w:rsidRDefault="00B56361" w:rsidP="00B56361">
      <w:pPr>
        <w:rPr>
          <w:rFonts w:ascii="Tahoma" w:hAnsi="Tahoma"/>
          <w:b/>
          <w:sz w:val="10"/>
        </w:rPr>
      </w:pPr>
    </w:p>
    <w:p w14:paraId="5B6C3F6C" w14:textId="77777777" w:rsidR="00B56361" w:rsidRDefault="00B56361" w:rsidP="00B56361">
      <w:pPr>
        <w:rPr>
          <w:rFonts w:ascii="Tahoma" w:hAnsi="Tahoma"/>
        </w:rPr>
      </w:pPr>
      <w:r>
        <w:rPr>
          <w:rFonts w:ascii="Tahoma" w:hAnsi="Tahoma"/>
          <w:b/>
          <w:bCs/>
          <w:u w:val="single"/>
        </w:rPr>
        <w:t>Objective</w:t>
      </w:r>
      <w:r>
        <w:rPr>
          <w:rFonts w:ascii="Tahoma" w:hAnsi="Tahoma"/>
        </w:rPr>
        <w:tab/>
        <w:t>To create and execute a logical PL/SQL program.</w:t>
      </w:r>
    </w:p>
    <w:p w14:paraId="62C9FF8E" w14:textId="77777777" w:rsidR="00B56361" w:rsidRDefault="00B56361" w:rsidP="00B56361">
      <w:pPr>
        <w:rPr>
          <w:rFonts w:ascii="Tahoma" w:hAnsi="Tahoma"/>
          <w:sz w:val="10"/>
        </w:rPr>
      </w:pPr>
    </w:p>
    <w:p w14:paraId="7A5DC4F2" w14:textId="77777777" w:rsidR="00B56361" w:rsidRDefault="00B56361" w:rsidP="00B56361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7A597A5C" w14:textId="77777777" w:rsidR="00B56361" w:rsidRDefault="00B56361" w:rsidP="00B56361">
      <w:pPr>
        <w:pBdr>
          <w:top w:val="single" w:sz="4" w:space="1" w:color="auto"/>
        </w:pBdr>
        <w:rPr>
          <w:rFonts w:ascii="Tahoma" w:hAnsi="Tahoma"/>
        </w:rPr>
      </w:pPr>
      <w:r>
        <w:rPr>
          <w:rFonts w:ascii="Arial" w:hAnsi="Arial"/>
          <w:b/>
          <w:i/>
          <w:sz w:val="22"/>
        </w:rPr>
        <w:t>PROJECT DESCRIPTION</w:t>
      </w:r>
    </w:p>
    <w:p w14:paraId="55B824C4" w14:textId="77777777" w:rsidR="00B56361" w:rsidRDefault="00B56361" w:rsidP="00B56361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14674B19" w14:textId="77777777" w:rsidR="00B56361" w:rsidRDefault="00B56361" w:rsidP="00B56361">
      <w:pPr>
        <w:pBdr>
          <w:top w:val="single" w:sz="4" w:space="1" w:color="auto"/>
        </w:pBdr>
        <w:shd w:val="pct12" w:color="auto" w:fill="auto"/>
        <w:rPr>
          <w:rFonts w:ascii="Tahoma" w:hAnsi="Tahoma"/>
          <w:sz w:val="10"/>
        </w:rPr>
      </w:pPr>
    </w:p>
    <w:p w14:paraId="59B8B407" w14:textId="77777777" w:rsidR="00B56361" w:rsidRDefault="00B56361" w:rsidP="00B56361">
      <w:pPr>
        <w:shd w:val="pct12" w:color="auto" w:fill="auto"/>
        <w:ind w:left="720" w:hanging="720"/>
        <w:rPr>
          <w:rFonts w:ascii="Tahoma" w:hAnsi="Tahoma"/>
        </w:rPr>
      </w:pPr>
      <w:r>
        <w:rPr>
          <w:rFonts w:ascii="Tahoma" w:hAnsi="Tahoma"/>
        </w:rPr>
        <w:tab/>
        <w:t xml:space="preserve">Sammy </w:t>
      </w:r>
      <w:r w:rsidR="00A75369">
        <w:rPr>
          <w:rFonts w:ascii="Tahoma" w:hAnsi="Tahoma"/>
        </w:rPr>
        <w:t>Moneybags</w:t>
      </w:r>
      <w:r>
        <w:rPr>
          <w:rFonts w:ascii="Tahoma" w:hAnsi="Tahoma"/>
        </w:rPr>
        <w:t xml:space="preserve">, Sammy Student’s cousin, needs to convert </w:t>
      </w:r>
      <w:r w:rsidR="00A75369">
        <w:rPr>
          <w:rFonts w:ascii="Tahoma" w:hAnsi="Tahoma"/>
        </w:rPr>
        <w:t>US dollars to Canadian Dollars and to British Pounds</w:t>
      </w:r>
      <w:r>
        <w:rPr>
          <w:rFonts w:ascii="Tahoma" w:hAnsi="Tahoma"/>
        </w:rPr>
        <w:t xml:space="preserve">. Write a program using PL/SQL to help Sammy enter in any </w:t>
      </w:r>
      <w:r w:rsidR="00A75369">
        <w:rPr>
          <w:rFonts w:ascii="Tahoma" w:hAnsi="Tahoma"/>
        </w:rPr>
        <w:t>US dollar amount and have output as Canadian Dollars and British Pounds</w:t>
      </w:r>
      <w:r>
        <w:rPr>
          <w:rFonts w:ascii="Tahoma" w:hAnsi="Tahoma"/>
        </w:rPr>
        <w:t xml:space="preserve">. </w:t>
      </w:r>
    </w:p>
    <w:p w14:paraId="1DDF685B" w14:textId="77777777" w:rsidR="00B56361" w:rsidRDefault="00B56361" w:rsidP="00B56361">
      <w:pPr>
        <w:shd w:val="pct12" w:color="auto" w:fill="auto"/>
        <w:ind w:left="720" w:hanging="720"/>
        <w:rPr>
          <w:rFonts w:ascii="Tahoma" w:hAnsi="Tahoma"/>
          <w:sz w:val="10"/>
        </w:rPr>
      </w:pPr>
    </w:p>
    <w:p w14:paraId="1EB32F8C" w14:textId="77777777" w:rsidR="00B56361" w:rsidRDefault="00B56361" w:rsidP="00B56361">
      <w:pPr>
        <w:shd w:val="pct12" w:color="auto" w:fill="auto"/>
        <w:ind w:left="720" w:hanging="720"/>
        <w:rPr>
          <w:rFonts w:ascii="Tahoma" w:hAnsi="Tahoma"/>
          <w:sz w:val="10"/>
        </w:rPr>
      </w:pPr>
      <w:r>
        <w:rPr>
          <w:rFonts w:ascii="Tahoma" w:hAnsi="Tahoma"/>
        </w:rPr>
        <w:tab/>
      </w:r>
    </w:p>
    <w:p w14:paraId="5B33C215" w14:textId="77777777" w:rsidR="00B56361" w:rsidRDefault="00B56361" w:rsidP="00B56361">
      <w:pPr>
        <w:pBdr>
          <w:bottom w:val="single" w:sz="4" w:space="1" w:color="auto"/>
        </w:pBdr>
        <w:rPr>
          <w:rFonts w:ascii="Tahoma" w:hAnsi="Tahoma"/>
          <w:sz w:val="10"/>
        </w:rPr>
      </w:pPr>
    </w:p>
    <w:p w14:paraId="6BA9909E" w14:textId="77777777" w:rsidR="002E592A" w:rsidRDefault="002E592A" w:rsidP="00173C69">
      <w:pPr>
        <w:rPr>
          <w:rFonts w:ascii="Tahoma" w:hAnsi="Tahoma" w:cs="Tahoma"/>
        </w:rPr>
      </w:pPr>
    </w:p>
    <w:p w14:paraId="631DFA4D" w14:textId="77777777" w:rsidR="00B56361" w:rsidRDefault="00B56361" w:rsidP="00B56361">
      <w:pPr>
        <w:rPr>
          <w:rFonts w:ascii="Tahoma" w:hAnsi="Tahoma"/>
        </w:rPr>
      </w:pPr>
      <w:r>
        <w:rPr>
          <w:rFonts w:ascii="Arial" w:hAnsi="Arial"/>
          <w:b/>
          <w:i/>
        </w:rPr>
        <w:t>Information About This Project</w:t>
      </w:r>
    </w:p>
    <w:p w14:paraId="10185463" w14:textId="77777777" w:rsidR="00B56361" w:rsidRDefault="00B56361" w:rsidP="00B56361">
      <w:pPr>
        <w:rPr>
          <w:rFonts w:ascii="Tahoma" w:hAnsi="Tahoma"/>
          <w:sz w:val="10"/>
        </w:rPr>
      </w:pPr>
    </w:p>
    <w:p w14:paraId="106A0979" w14:textId="77777777" w:rsidR="00B56361" w:rsidRDefault="00A75369" w:rsidP="00B56361">
      <w:pPr>
        <w:rPr>
          <w:rFonts w:ascii="Tahoma" w:hAnsi="Tahoma" w:cs="Tahoma"/>
        </w:rPr>
      </w:pPr>
      <w:r>
        <w:rPr>
          <w:rFonts w:ascii="Tahoma" w:hAnsi="Tahoma" w:cs="Tahoma"/>
        </w:rPr>
        <w:t>Use the following currency conversion factors for this problem</w:t>
      </w:r>
      <w:r w:rsidR="00B56361">
        <w:rPr>
          <w:rFonts w:ascii="Tahoma" w:hAnsi="Tahoma" w:cs="Tahoma"/>
        </w:rPr>
        <w:t>:</w:t>
      </w:r>
    </w:p>
    <w:p w14:paraId="4EFA2094" w14:textId="77777777" w:rsidR="00B56361" w:rsidRDefault="00B56361" w:rsidP="00B56361">
      <w:pPr>
        <w:rPr>
          <w:rFonts w:ascii="Tahoma" w:hAnsi="Tahoma"/>
        </w:rPr>
      </w:pPr>
    </w:p>
    <w:p w14:paraId="6CC09B64" w14:textId="356A7B83" w:rsidR="00B56361" w:rsidRDefault="00AB505E" w:rsidP="00B56361">
      <w:pPr>
        <w:rPr>
          <w:rFonts w:ascii="Tahoma" w:hAnsi="Tahoma"/>
        </w:rPr>
      </w:pPr>
      <w:r>
        <w:rPr>
          <w:rFonts w:ascii="Tahoma" w:hAnsi="Tahoma"/>
        </w:rPr>
        <w:t xml:space="preserve">1 US Dollar =   </w:t>
      </w:r>
      <w:r w:rsidR="002E1659">
        <w:rPr>
          <w:rFonts w:ascii="Arial" w:hAnsi="Arial" w:cs="Arial"/>
          <w:b/>
          <w:bCs/>
          <w:color w:val="E87400"/>
          <w:sz w:val="26"/>
          <w:szCs w:val="26"/>
        </w:rPr>
        <w:t>1.</w:t>
      </w:r>
      <w:r w:rsidR="00D61782">
        <w:rPr>
          <w:rFonts w:ascii="Arial" w:hAnsi="Arial" w:cs="Arial"/>
          <w:b/>
          <w:bCs/>
          <w:color w:val="E87400"/>
          <w:sz w:val="26"/>
          <w:szCs w:val="26"/>
        </w:rPr>
        <w:t>3</w:t>
      </w:r>
      <w:r w:rsidR="00DD0DF6">
        <w:rPr>
          <w:rFonts w:ascii="Arial" w:hAnsi="Arial" w:cs="Arial"/>
          <w:b/>
          <w:bCs/>
          <w:color w:val="E87400"/>
          <w:sz w:val="26"/>
          <w:szCs w:val="26"/>
        </w:rPr>
        <w:t>255</w:t>
      </w:r>
      <w:r w:rsidR="005A20A1">
        <w:rPr>
          <w:rFonts w:ascii="Arial" w:hAnsi="Arial" w:cs="Arial"/>
          <w:b/>
          <w:bCs/>
          <w:color w:val="E87400"/>
          <w:sz w:val="26"/>
          <w:szCs w:val="26"/>
        </w:rPr>
        <w:t>1893</w:t>
      </w:r>
      <w:r w:rsidR="004B23C5">
        <w:rPr>
          <w:rFonts w:ascii="Arial" w:hAnsi="Arial" w:cs="Arial"/>
          <w:b/>
          <w:bCs/>
          <w:color w:val="E87400"/>
          <w:sz w:val="26"/>
          <w:szCs w:val="26"/>
        </w:rPr>
        <w:t> </w:t>
      </w:r>
      <w:r w:rsidR="004A0321">
        <w:rPr>
          <w:rFonts w:ascii="Arial" w:hAnsi="Arial" w:cs="Arial"/>
          <w:b/>
          <w:bCs/>
          <w:color w:val="000000"/>
          <w:sz w:val="18"/>
          <w:szCs w:val="18"/>
        </w:rPr>
        <w:t>C</w:t>
      </w:r>
      <w:r w:rsidR="00F25704">
        <w:rPr>
          <w:rFonts w:ascii="Arial" w:hAnsi="Arial" w:cs="Arial"/>
          <w:b/>
          <w:bCs/>
          <w:color w:val="000000"/>
          <w:sz w:val="18"/>
          <w:szCs w:val="18"/>
        </w:rPr>
        <w:t>AD (</w:t>
      </w:r>
      <w:r>
        <w:rPr>
          <w:rFonts w:ascii="Tahoma" w:hAnsi="Tahoma"/>
        </w:rPr>
        <w:t>Canadian Dollar</w:t>
      </w:r>
      <w:r w:rsidR="00F25704">
        <w:rPr>
          <w:rFonts w:ascii="Tahoma" w:hAnsi="Tahoma"/>
        </w:rPr>
        <w:t>)</w:t>
      </w:r>
      <w:r w:rsidR="00FC7A1A">
        <w:rPr>
          <w:rFonts w:ascii="Tahoma" w:hAnsi="Tahoma"/>
        </w:rPr>
        <w:t xml:space="preserve"> [as of </w:t>
      </w:r>
      <w:r w:rsidR="00835CAC">
        <w:rPr>
          <w:rFonts w:ascii="Tahoma" w:hAnsi="Tahoma"/>
        </w:rPr>
        <w:t xml:space="preserve">December </w:t>
      </w:r>
      <w:r w:rsidR="00B512F0">
        <w:rPr>
          <w:rFonts w:ascii="Tahoma" w:hAnsi="Tahoma"/>
        </w:rPr>
        <w:t>8</w:t>
      </w:r>
      <w:r w:rsidR="00835CAC">
        <w:rPr>
          <w:rFonts w:ascii="Tahoma" w:hAnsi="Tahoma"/>
        </w:rPr>
        <w:t>, 2019</w:t>
      </w:r>
      <w:r w:rsidR="00FC7A1A">
        <w:rPr>
          <w:rFonts w:ascii="Tahoma" w:hAnsi="Tahoma"/>
        </w:rPr>
        <w:t>]</w:t>
      </w:r>
    </w:p>
    <w:p w14:paraId="34162C10" w14:textId="2C68D2E4" w:rsidR="00AB505E" w:rsidRDefault="00AB505E" w:rsidP="00B56361">
      <w:pPr>
        <w:rPr>
          <w:rFonts w:ascii="Tahoma" w:hAnsi="Tahoma"/>
        </w:rPr>
      </w:pPr>
      <w:r>
        <w:rPr>
          <w:rFonts w:ascii="Tahoma" w:hAnsi="Tahoma"/>
        </w:rPr>
        <w:t xml:space="preserve">1 US Dollar =   </w:t>
      </w:r>
      <w:r w:rsidR="004B23C5">
        <w:rPr>
          <w:rFonts w:ascii="Arial" w:hAnsi="Arial" w:cs="Arial"/>
          <w:b/>
          <w:bCs/>
          <w:color w:val="E87400"/>
          <w:sz w:val="26"/>
          <w:szCs w:val="26"/>
        </w:rPr>
        <w:t>0.</w:t>
      </w:r>
      <w:r w:rsidR="00D61782">
        <w:rPr>
          <w:rFonts w:ascii="Arial" w:hAnsi="Arial" w:cs="Arial"/>
          <w:b/>
          <w:bCs/>
          <w:color w:val="E87400"/>
          <w:sz w:val="26"/>
          <w:szCs w:val="26"/>
        </w:rPr>
        <w:t>761</w:t>
      </w:r>
      <w:r w:rsidR="00DD0DF6">
        <w:rPr>
          <w:rFonts w:ascii="Arial" w:hAnsi="Arial" w:cs="Arial"/>
          <w:b/>
          <w:bCs/>
          <w:color w:val="E87400"/>
          <w:sz w:val="26"/>
          <w:szCs w:val="26"/>
        </w:rPr>
        <w:t>19</w:t>
      </w:r>
      <w:r w:rsidR="005A20A1">
        <w:rPr>
          <w:rFonts w:ascii="Arial" w:hAnsi="Arial" w:cs="Arial"/>
          <w:b/>
          <w:bCs/>
          <w:color w:val="E87400"/>
          <w:sz w:val="26"/>
          <w:szCs w:val="26"/>
        </w:rPr>
        <w:t>346</w:t>
      </w:r>
      <w:r w:rsidR="004B23C5">
        <w:rPr>
          <w:rFonts w:ascii="Arial" w:hAnsi="Arial" w:cs="Arial"/>
          <w:b/>
          <w:bCs/>
          <w:color w:val="E87400"/>
          <w:sz w:val="26"/>
          <w:szCs w:val="26"/>
        </w:rPr>
        <w:t> </w:t>
      </w:r>
      <w:r w:rsidR="00F25704">
        <w:rPr>
          <w:rFonts w:ascii="Arial" w:hAnsi="Arial" w:cs="Arial"/>
          <w:b/>
          <w:bCs/>
          <w:color w:val="000000"/>
          <w:sz w:val="18"/>
          <w:szCs w:val="18"/>
        </w:rPr>
        <w:t>GBP (</w:t>
      </w:r>
      <w:r>
        <w:rPr>
          <w:rFonts w:ascii="Tahoma" w:hAnsi="Tahoma"/>
        </w:rPr>
        <w:t>British Pound</w:t>
      </w:r>
      <w:r w:rsidR="00F25704">
        <w:rPr>
          <w:rFonts w:ascii="Tahoma" w:hAnsi="Tahoma"/>
        </w:rPr>
        <w:t>)</w:t>
      </w:r>
    </w:p>
    <w:p w14:paraId="51A52878" w14:textId="77777777" w:rsidR="00B56361" w:rsidRDefault="00D07C94" w:rsidP="00B56361">
      <w:pPr>
        <w:rPr>
          <w:rFonts w:ascii="Tahoma" w:hAnsi="Tahoma"/>
        </w:rPr>
      </w:pPr>
      <w:r>
        <w:rPr>
          <w:rFonts w:ascii="Tahoma" w:hAnsi="Tahoma"/>
        </w:rPr>
        <w:t xml:space="preserve">If you wish to have the latest conversion factor, visit the following website </w:t>
      </w:r>
      <w:hyperlink r:id="rId31" w:history="1">
        <w:r w:rsidRPr="00597AE9">
          <w:rPr>
            <w:rStyle w:val="Hyperlink"/>
            <w:rFonts w:ascii="Tahoma" w:hAnsi="Tahoma"/>
          </w:rPr>
          <w:t>http://www.xe.com/ucc/</w:t>
        </w:r>
      </w:hyperlink>
      <w:r>
        <w:rPr>
          <w:rFonts w:ascii="Tahoma" w:hAnsi="Tahoma"/>
        </w:rPr>
        <w:t xml:space="preserve"> </w:t>
      </w:r>
    </w:p>
    <w:p w14:paraId="480E6872" w14:textId="77777777" w:rsidR="00B56361" w:rsidRDefault="00B56361" w:rsidP="00B56361">
      <w:pPr>
        <w:rPr>
          <w:rFonts w:ascii="Arial" w:hAnsi="Arial"/>
          <w:b/>
          <w:i/>
          <w:sz w:val="10"/>
        </w:rPr>
      </w:pPr>
      <w:r>
        <w:rPr>
          <w:rFonts w:ascii="Tahoma" w:hAnsi="Tahoma" w:cs="Tahoma"/>
          <w:sz w:val="10"/>
          <w:szCs w:val="10"/>
        </w:rPr>
        <w:tab/>
      </w:r>
    </w:p>
    <w:p w14:paraId="6BC9C9FC" w14:textId="77777777" w:rsidR="00B56361" w:rsidRDefault="00B56361" w:rsidP="00B56361">
      <w:pPr>
        <w:pBdr>
          <w:top w:val="single" w:sz="4" w:space="1" w:color="auto"/>
        </w:pBdr>
        <w:rPr>
          <w:rFonts w:ascii="Arial" w:hAnsi="Arial"/>
          <w:b/>
          <w:i/>
          <w:sz w:val="10"/>
        </w:rPr>
      </w:pPr>
    </w:p>
    <w:p w14:paraId="3756A9F4" w14:textId="77777777" w:rsidR="00B56361" w:rsidRDefault="00B56361" w:rsidP="00B56361">
      <w:pPr>
        <w:rPr>
          <w:rFonts w:ascii="Tahoma" w:hAnsi="Tahoma"/>
        </w:rPr>
      </w:pPr>
      <w:r>
        <w:rPr>
          <w:rFonts w:ascii="Arial" w:hAnsi="Arial"/>
          <w:b/>
          <w:i/>
        </w:rPr>
        <w:t>Steps To Complete This Project</w:t>
      </w:r>
    </w:p>
    <w:p w14:paraId="12C2D494" w14:textId="77777777" w:rsidR="00B56361" w:rsidRDefault="00B56361" w:rsidP="00B56361">
      <w:pPr>
        <w:rPr>
          <w:rFonts w:ascii="Tahoma" w:hAnsi="Tahoma"/>
          <w:sz w:val="10"/>
        </w:rPr>
      </w:pPr>
    </w:p>
    <w:p w14:paraId="5761EA8F" w14:textId="77777777" w:rsidR="00B56361" w:rsidRDefault="00B56361" w:rsidP="00B56361">
      <w:pPr>
        <w:rPr>
          <w:rFonts w:ascii="Tahoma" w:hAnsi="Tahoma"/>
        </w:rPr>
      </w:pPr>
      <w:r>
        <w:rPr>
          <w:rFonts w:ascii="Tahoma" w:hAnsi="Tahoma"/>
          <w:b/>
          <w:bCs/>
        </w:rPr>
        <w:t>STEP 1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  <w:b/>
          <w:bCs/>
          <w:color w:val="000080"/>
        </w:rPr>
        <w:t xml:space="preserve">Open </w:t>
      </w:r>
      <w:r>
        <w:rPr>
          <w:rFonts w:ascii="Tahoma" w:hAnsi="Tahoma"/>
          <w:b/>
          <w:bCs/>
          <w:color w:val="000080"/>
          <w:spacing w:val="10"/>
        </w:rPr>
        <w:t>PL</w:t>
      </w:r>
      <w:r>
        <w:rPr>
          <w:rFonts w:ascii="Tahoma" w:hAnsi="Tahoma"/>
          <w:b/>
          <w:bCs/>
          <w:color w:val="000080"/>
          <w:spacing w:val="-20"/>
        </w:rPr>
        <w:t xml:space="preserve"> </w:t>
      </w:r>
      <w:r>
        <w:rPr>
          <w:rFonts w:ascii="Tahoma" w:hAnsi="Tahoma"/>
          <w:b/>
          <w:bCs/>
          <w:color w:val="000080"/>
        </w:rPr>
        <w:t>/</w:t>
      </w:r>
      <w:r>
        <w:rPr>
          <w:rFonts w:ascii="Tahoma" w:hAnsi="Tahoma"/>
          <w:b/>
          <w:bCs/>
          <w:color w:val="000080"/>
          <w:spacing w:val="-20"/>
        </w:rPr>
        <w:t xml:space="preserve"> </w:t>
      </w:r>
      <w:r>
        <w:rPr>
          <w:rFonts w:ascii="Tahoma" w:hAnsi="Tahoma"/>
          <w:b/>
          <w:bCs/>
          <w:color w:val="000080"/>
          <w:spacing w:val="10"/>
        </w:rPr>
        <w:t>SQL</w:t>
      </w:r>
      <w:r>
        <w:rPr>
          <w:rFonts w:ascii="Tahoma" w:hAnsi="Tahoma"/>
          <w:b/>
          <w:bCs/>
          <w:color w:val="000080"/>
        </w:rPr>
        <w:t xml:space="preserve"> on your Computer</w:t>
      </w:r>
      <w:r w:rsidR="00BE6A37">
        <w:rPr>
          <w:rFonts w:ascii="Tahoma" w:hAnsi="Tahoma"/>
          <w:b/>
          <w:bCs/>
          <w:color w:val="000080"/>
        </w:rPr>
        <w:t xml:space="preserve"> (Note: either use Marvin or SQL Developer for this project)</w:t>
      </w:r>
    </w:p>
    <w:p w14:paraId="62706403" w14:textId="77777777" w:rsidR="00B56361" w:rsidRDefault="00B56361" w:rsidP="00B56361">
      <w:pPr>
        <w:pStyle w:val="Picture"/>
        <w:rPr>
          <w:sz w:val="10"/>
        </w:rPr>
      </w:pPr>
    </w:p>
    <w:p w14:paraId="0CB9AECB" w14:textId="77777777" w:rsidR="00B56361" w:rsidRDefault="00B56361" w:rsidP="00B56361">
      <w:pPr>
        <w:ind w:left="720" w:firstLine="720"/>
        <w:rPr>
          <w:rFonts w:ascii="Tahoma" w:hAnsi="Tahoma"/>
        </w:rPr>
      </w:pPr>
      <w:r>
        <w:rPr>
          <w:rFonts w:ascii="Tahoma" w:hAnsi="Tahoma" w:cs="Tahoma"/>
        </w:rPr>
        <w:t xml:space="preserve">Open Oracle </w:t>
      </w:r>
      <w:r>
        <w:rPr>
          <w:rFonts w:ascii="Tahoma" w:hAnsi="Tahoma" w:cs="Tahoma"/>
          <w:spacing w:val="10"/>
        </w:rPr>
        <w:t>SQL</w:t>
      </w:r>
      <w:r>
        <w:rPr>
          <w:rFonts w:ascii="Tahoma" w:hAnsi="Tahoma" w:cs="Tahoma"/>
        </w:rPr>
        <w:t xml:space="preserve"> and type your </w:t>
      </w:r>
      <w:r>
        <w:rPr>
          <w:rFonts w:ascii="Tahoma" w:hAnsi="Tahoma"/>
          <w:b/>
          <w:bCs/>
          <w:spacing w:val="10"/>
        </w:rPr>
        <w:t>PL</w:t>
      </w:r>
      <w:r>
        <w:rPr>
          <w:rFonts w:ascii="Tahoma" w:hAnsi="Tahoma"/>
          <w:b/>
          <w:bCs/>
          <w:spacing w:val="-20"/>
        </w:rPr>
        <w:t xml:space="preserve"> </w:t>
      </w:r>
      <w:r>
        <w:rPr>
          <w:rFonts w:ascii="Tahoma" w:hAnsi="Tahoma"/>
          <w:b/>
          <w:bCs/>
        </w:rPr>
        <w:t>/</w:t>
      </w:r>
      <w:r>
        <w:rPr>
          <w:rFonts w:ascii="Tahoma" w:hAnsi="Tahoma"/>
          <w:b/>
          <w:bCs/>
          <w:spacing w:val="-20"/>
        </w:rPr>
        <w:t xml:space="preserve"> </w:t>
      </w:r>
      <w:r>
        <w:rPr>
          <w:rFonts w:ascii="Tahoma" w:hAnsi="Tahoma"/>
          <w:b/>
          <w:bCs/>
          <w:spacing w:val="10"/>
        </w:rPr>
        <w:t>SQL</w:t>
      </w:r>
      <w:r>
        <w:rPr>
          <w:rFonts w:ascii="Tahoma" w:hAnsi="Tahoma"/>
        </w:rPr>
        <w:t xml:space="preserve"> program code which will perform the </w:t>
      </w:r>
    </w:p>
    <w:p w14:paraId="4A736435" w14:textId="77777777" w:rsidR="00B56361" w:rsidRDefault="00A0582B" w:rsidP="00B56361">
      <w:pPr>
        <w:ind w:left="720" w:firstLine="720"/>
        <w:rPr>
          <w:rFonts w:ascii="Tahoma" w:hAnsi="Tahoma" w:cs="Tahoma"/>
        </w:rPr>
      </w:pPr>
      <w:r>
        <w:rPr>
          <w:rFonts w:ascii="Tahoma" w:hAnsi="Tahoma"/>
        </w:rPr>
        <w:t xml:space="preserve">currency </w:t>
      </w:r>
      <w:r w:rsidR="00B56361">
        <w:rPr>
          <w:rFonts w:ascii="Tahoma" w:hAnsi="Tahoma"/>
        </w:rPr>
        <w:t xml:space="preserve">conversion upon user input </w:t>
      </w:r>
      <w:r>
        <w:rPr>
          <w:rFonts w:ascii="Tahoma" w:hAnsi="Tahoma"/>
        </w:rPr>
        <w:t>of a number of US dollars</w:t>
      </w:r>
      <w:r w:rsidR="00B56361">
        <w:rPr>
          <w:rFonts w:ascii="Tahoma" w:hAnsi="Tahoma"/>
        </w:rPr>
        <w:t>.</w:t>
      </w:r>
    </w:p>
    <w:p w14:paraId="47D82383" w14:textId="77777777" w:rsidR="00B56361" w:rsidRDefault="00B56361" w:rsidP="00B56361">
      <w:pPr>
        <w:rPr>
          <w:rFonts w:ascii="Tahoma" w:hAnsi="Tahoma"/>
          <w:sz w:val="10"/>
        </w:rPr>
      </w:pPr>
      <w:r>
        <w:rPr>
          <w:rFonts w:ascii="Tahoma" w:hAnsi="Tahoma"/>
          <w:sz w:val="10"/>
        </w:rPr>
        <w:tab/>
      </w:r>
    </w:p>
    <w:p w14:paraId="49D745C3" w14:textId="77777777" w:rsidR="00B56361" w:rsidRDefault="00B56361" w:rsidP="00B56361">
      <w:pPr>
        <w:rPr>
          <w:rFonts w:ascii="Tahoma" w:hAnsi="Tahoma"/>
        </w:rPr>
      </w:pPr>
      <w:r>
        <w:rPr>
          <w:rFonts w:ascii="Tahoma" w:hAnsi="Tahoma"/>
          <w:b/>
          <w:bCs/>
        </w:rPr>
        <w:t>STEP 2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  <w:b/>
          <w:bCs/>
          <w:color w:val="000080"/>
        </w:rPr>
        <w:t xml:space="preserve">Run your </w:t>
      </w:r>
      <w:r>
        <w:rPr>
          <w:rFonts w:ascii="Tahoma" w:hAnsi="Tahoma"/>
          <w:b/>
          <w:bCs/>
          <w:color w:val="000080"/>
          <w:spacing w:val="10"/>
        </w:rPr>
        <w:t>PL</w:t>
      </w:r>
      <w:r>
        <w:rPr>
          <w:rFonts w:ascii="Tahoma" w:hAnsi="Tahoma"/>
          <w:b/>
          <w:bCs/>
          <w:color w:val="000080"/>
          <w:spacing w:val="-20"/>
        </w:rPr>
        <w:t xml:space="preserve"> </w:t>
      </w:r>
      <w:r>
        <w:rPr>
          <w:rFonts w:ascii="Tahoma" w:hAnsi="Tahoma"/>
          <w:b/>
          <w:bCs/>
          <w:color w:val="000080"/>
        </w:rPr>
        <w:t>/</w:t>
      </w:r>
      <w:r>
        <w:rPr>
          <w:rFonts w:ascii="Tahoma" w:hAnsi="Tahoma"/>
          <w:b/>
          <w:bCs/>
          <w:color w:val="000080"/>
          <w:spacing w:val="-20"/>
        </w:rPr>
        <w:t xml:space="preserve"> </w:t>
      </w:r>
      <w:r>
        <w:rPr>
          <w:rFonts w:ascii="Tahoma" w:hAnsi="Tahoma"/>
          <w:b/>
          <w:bCs/>
          <w:color w:val="000080"/>
          <w:spacing w:val="10"/>
        </w:rPr>
        <w:t>SQL</w:t>
      </w:r>
      <w:r>
        <w:rPr>
          <w:rFonts w:ascii="Tahoma" w:hAnsi="Tahoma"/>
          <w:b/>
          <w:bCs/>
          <w:color w:val="000080"/>
        </w:rPr>
        <w:t xml:space="preserve"> Program Code</w:t>
      </w:r>
    </w:p>
    <w:p w14:paraId="629C1644" w14:textId="77777777" w:rsidR="00B56361" w:rsidRDefault="00B56361" w:rsidP="00B56361">
      <w:pPr>
        <w:pStyle w:val="Picture"/>
        <w:rPr>
          <w:sz w:val="10"/>
        </w:rPr>
      </w:pPr>
    </w:p>
    <w:p w14:paraId="190F1309" w14:textId="77777777" w:rsidR="00A0582B" w:rsidRDefault="00B56361" w:rsidP="00B56361">
      <w:pPr>
        <w:rPr>
          <w:rFonts w:ascii="Tahoma" w:hAnsi="Tahoma"/>
        </w:rPr>
      </w:pPr>
      <w:r>
        <w:rPr>
          <w:rFonts w:ascii="Tahoma" w:hAnsi="Tahoma"/>
          <w:sz w:val="10"/>
        </w:rPr>
        <w:tab/>
      </w:r>
      <w:r>
        <w:rPr>
          <w:rFonts w:ascii="Tahoma" w:hAnsi="Tahoma"/>
          <w:sz w:val="10"/>
        </w:rPr>
        <w:tab/>
      </w:r>
      <w:r>
        <w:rPr>
          <w:rFonts w:ascii="Tahoma" w:hAnsi="Tahoma"/>
        </w:rPr>
        <w:t>Run the above PL/</w:t>
      </w:r>
      <w:r>
        <w:rPr>
          <w:rFonts w:ascii="Tahoma" w:hAnsi="Tahoma"/>
          <w:spacing w:val="10"/>
        </w:rPr>
        <w:t>SQL</w:t>
      </w:r>
      <w:r>
        <w:rPr>
          <w:rFonts w:ascii="Tahoma" w:hAnsi="Tahoma"/>
        </w:rPr>
        <w:t xml:space="preserve"> program to convert the </w:t>
      </w:r>
      <w:r w:rsidR="00A0582B">
        <w:rPr>
          <w:rFonts w:ascii="Tahoma" w:hAnsi="Tahoma"/>
        </w:rPr>
        <w:t xml:space="preserve">US currency for the following </w:t>
      </w:r>
    </w:p>
    <w:p w14:paraId="7259FC0F" w14:textId="77777777" w:rsidR="00B56361" w:rsidRDefault="00A0582B" w:rsidP="00B56361">
      <w:pPr>
        <w:rPr>
          <w:rFonts w:ascii="Tahoma" w:hAnsi="Tahoma"/>
          <w:sz w:val="10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amounts: $100, $1000, $10,000.</w:t>
      </w:r>
    </w:p>
    <w:p w14:paraId="0127C9B5" w14:textId="77777777" w:rsidR="00B56361" w:rsidRDefault="00B56361" w:rsidP="00B56361">
      <w:pPr>
        <w:ind w:left="720" w:hanging="720"/>
        <w:rPr>
          <w:rFonts w:ascii="Tahoma" w:hAnsi="Tahoma"/>
          <w:sz w:val="10"/>
        </w:rPr>
      </w:pPr>
    </w:p>
    <w:p w14:paraId="6E71DAC6" w14:textId="77777777" w:rsidR="00B56361" w:rsidRDefault="00B56361" w:rsidP="00B56361">
      <w:pPr>
        <w:ind w:left="720" w:hanging="720"/>
        <w:rPr>
          <w:rFonts w:ascii="Tahoma" w:hAnsi="Tahoma"/>
          <w:b/>
          <w:bCs/>
          <w:color w:val="FF00FF"/>
        </w:rPr>
      </w:pPr>
      <w:r>
        <w:rPr>
          <w:rFonts w:ascii="Tahoma" w:hAnsi="Tahoma"/>
          <w:b/>
        </w:rPr>
        <w:t>STEP 3</w:t>
      </w:r>
      <w:r>
        <w:tab/>
      </w:r>
      <w:r>
        <w:tab/>
      </w:r>
      <w:r>
        <w:rPr>
          <w:rFonts w:ascii="Tahoma" w:hAnsi="Tahoma"/>
          <w:b/>
          <w:bCs/>
          <w:color w:val="000080"/>
        </w:rPr>
        <w:t xml:space="preserve">Take a Screen Snapshot of your </w:t>
      </w:r>
      <w:r>
        <w:rPr>
          <w:rFonts w:ascii="Tahoma" w:hAnsi="Tahoma"/>
          <w:b/>
          <w:bCs/>
          <w:color w:val="000080"/>
          <w:spacing w:val="10"/>
        </w:rPr>
        <w:t>SQL</w:t>
      </w:r>
      <w:r>
        <w:rPr>
          <w:rFonts w:ascii="Tahoma" w:hAnsi="Tahoma"/>
          <w:b/>
          <w:bCs/>
          <w:color w:val="000080"/>
        </w:rPr>
        <w:t xml:space="preserve"> Program</w:t>
      </w:r>
    </w:p>
    <w:p w14:paraId="20E2DCB6" w14:textId="77777777" w:rsidR="00B56361" w:rsidRDefault="00B56361" w:rsidP="00B56361">
      <w:pPr>
        <w:ind w:left="720" w:hanging="720"/>
        <w:rPr>
          <w:rFonts w:ascii="Tahoma" w:hAnsi="Tahoma"/>
          <w:sz w:val="10"/>
        </w:rPr>
      </w:pPr>
    </w:p>
    <w:p w14:paraId="3A39FE05" w14:textId="16E7DAE8" w:rsidR="00B56361" w:rsidRDefault="00B56361" w:rsidP="00B56361">
      <w:pPr>
        <w:pStyle w:val="PlainText"/>
        <w:ind w:firstLine="720"/>
        <w:rPr>
          <w:rFonts w:ascii="Tahoma" w:hAnsi="Tahoma"/>
        </w:rPr>
      </w:pPr>
      <w:r>
        <w:rPr>
          <w:rFonts w:ascii="Tahoma" w:hAnsi="Tahoma"/>
        </w:rPr>
        <w:tab/>
        <w:t xml:space="preserve">Once your program runs successfully, you will take a screen snapshot of your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PL/</w:t>
      </w:r>
      <w:r>
        <w:rPr>
          <w:rFonts w:ascii="Tahoma" w:hAnsi="Tahoma"/>
          <w:spacing w:val="10"/>
        </w:rPr>
        <w:t>SQL</w:t>
      </w:r>
      <w:r>
        <w:rPr>
          <w:rFonts w:ascii="Tahoma" w:hAnsi="Tahoma"/>
        </w:rPr>
        <w:t xml:space="preserve"> program and paste it into an </w:t>
      </w:r>
      <w:r>
        <w:rPr>
          <w:rFonts w:ascii="Tahoma" w:hAnsi="Tahoma"/>
          <w:spacing w:val="10"/>
        </w:rPr>
        <w:t>MS</w:t>
      </w:r>
      <w:r>
        <w:rPr>
          <w:rFonts w:ascii="Tahoma" w:hAnsi="Tahoma"/>
        </w:rPr>
        <w:t xml:space="preserve"> Word document.  Add your name, date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and course information to your document and submit the hardcopy for credit.</w:t>
      </w:r>
    </w:p>
    <w:p w14:paraId="57C5A9D5" w14:textId="0464F492" w:rsidR="006D5397" w:rsidRDefault="00A145BE" w:rsidP="006D5397">
      <w:pPr>
        <w:pStyle w:val="PlainText"/>
        <w:rPr>
          <w:rFonts w:ascii="Tahoma" w:hAnsi="Tahoma"/>
        </w:rPr>
      </w:pPr>
      <w:r>
        <w:rPr>
          <w:noProof/>
        </w:rPr>
        <w:lastRenderedPageBreak/>
        <w:drawing>
          <wp:inline distT="0" distB="0" distL="0" distR="0" wp14:anchorId="3007421B" wp14:editId="217FE113">
            <wp:extent cx="5457825" cy="2305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FBB" w14:textId="77777777" w:rsidR="00B56361" w:rsidRDefault="00B56361" w:rsidP="00B56361">
      <w:pPr>
        <w:pStyle w:val="PlainText"/>
        <w:ind w:firstLine="720"/>
        <w:rPr>
          <w:rFonts w:ascii="Tahoma" w:hAnsi="Tahoma"/>
          <w:sz w:val="10"/>
          <w:szCs w:val="10"/>
        </w:rPr>
      </w:pPr>
    </w:p>
    <w:p w14:paraId="7DDDE192" w14:textId="77777777" w:rsidR="00B56361" w:rsidRDefault="00B56361" w:rsidP="00B56361">
      <w:pPr>
        <w:pStyle w:val="PlainText"/>
        <w:ind w:firstLine="720"/>
        <w:rPr>
          <w:rFonts w:ascii="Tahoma" w:hAnsi="Tahoma"/>
          <w:sz w:val="2"/>
          <w:szCs w:val="2"/>
        </w:rPr>
      </w:pPr>
      <w:r>
        <w:rPr>
          <w:rFonts w:ascii="Tahoma" w:hAnsi="Tahoma"/>
        </w:rPr>
        <w:tab/>
        <w:t xml:space="preserve">Note: to take a screen snapshot of your running program, use the keyboard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shortcut </w:t>
      </w:r>
      <w:r>
        <w:rPr>
          <w:rFonts w:ascii="Tahoma" w:hAnsi="Tahoma"/>
          <w:bdr w:val="single" w:sz="4" w:space="0" w:color="auto"/>
        </w:rPr>
        <w:t xml:space="preserve"> Alt 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sym w:font="Symbol" w:char="F02B"/>
      </w:r>
      <w:r>
        <w:rPr>
          <w:rFonts w:ascii="Tahoma" w:hAnsi="Tahoma"/>
        </w:rPr>
        <w:t xml:space="preserve"> </w:t>
      </w:r>
      <w:r>
        <w:rPr>
          <w:rFonts w:ascii="Tahoma" w:hAnsi="Tahoma"/>
          <w:bdr w:val="single" w:sz="4" w:space="0" w:color="auto"/>
        </w:rPr>
        <w:t xml:space="preserve"> Print Screen </w:t>
      </w:r>
      <w:r>
        <w:rPr>
          <w:rFonts w:ascii="Tahoma" w:hAnsi="Tahoma"/>
        </w:rPr>
        <w:t xml:space="preserve"> to capture your output, then open MS Word and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14:paraId="442399AC" w14:textId="77777777" w:rsidR="00B56361" w:rsidRDefault="00B56361" w:rsidP="00B56361">
      <w:pPr>
        <w:pStyle w:val="PlainText"/>
        <w:ind w:firstLine="720"/>
        <w:rPr>
          <w:rFonts w:ascii="Tahoma" w:hAnsi="Tahoma"/>
        </w:rPr>
      </w:pPr>
      <w:r>
        <w:rPr>
          <w:rFonts w:ascii="Tahoma" w:hAnsi="Tahoma"/>
        </w:rPr>
        <w:tab/>
        <w:t xml:space="preserve">use the keyboard shortcut t </w:t>
      </w:r>
      <w:r>
        <w:rPr>
          <w:rFonts w:ascii="Tahoma" w:hAnsi="Tahoma"/>
          <w:bdr w:val="single" w:sz="4" w:space="0" w:color="auto"/>
        </w:rPr>
        <w:t xml:space="preserve"> Ctrl 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sym w:font="Symbol" w:char="F02B"/>
      </w:r>
      <w:r>
        <w:rPr>
          <w:rFonts w:ascii="Tahoma" w:hAnsi="Tahoma"/>
        </w:rPr>
        <w:t xml:space="preserve"> </w:t>
      </w:r>
      <w:r>
        <w:rPr>
          <w:rFonts w:ascii="Tahoma" w:hAnsi="Tahoma"/>
          <w:bdr w:val="single" w:sz="4" w:space="0" w:color="auto"/>
        </w:rPr>
        <w:t xml:space="preserve">  V  </w:t>
      </w:r>
      <w:r>
        <w:rPr>
          <w:rFonts w:ascii="Tahoma" w:hAnsi="Tahoma"/>
        </w:rPr>
        <w:t xml:space="preserve"> to paste the output into your word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processing document.</w:t>
      </w:r>
    </w:p>
    <w:p w14:paraId="24CB2A3C" w14:textId="3087F627" w:rsidR="00B56361" w:rsidRDefault="00B56361" w:rsidP="00B14C52">
      <w:pPr>
        <w:pStyle w:val="PlainText"/>
        <w:rPr>
          <w:rFonts w:cs="Courier New"/>
        </w:rPr>
      </w:pPr>
    </w:p>
    <w:p w14:paraId="212015F7" w14:textId="6A76EB56" w:rsidR="00B56361" w:rsidRDefault="00515185" w:rsidP="00B56361">
      <w:pPr>
        <w:ind w:left="720" w:hanging="720"/>
        <w:rPr>
          <w:rFonts w:ascii="Tahoma" w:hAnsi="Tahoma"/>
          <w:b/>
          <w:bCs/>
          <w:color w:val="FF00FF"/>
        </w:rPr>
      </w:pPr>
      <w:r>
        <w:rPr>
          <w:noProof/>
        </w:rPr>
        <w:drawing>
          <wp:inline distT="0" distB="0" distL="0" distR="0" wp14:anchorId="6F2F33D5" wp14:editId="00E45A4F">
            <wp:extent cx="2886075" cy="33242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7A39" w14:textId="77777777" w:rsidR="00210640" w:rsidRDefault="00210640" w:rsidP="00B56361">
      <w:pPr>
        <w:ind w:left="720" w:hanging="720"/>
        <w:rPr>
          <w:rFonts w:ascii="Tahoma" w:hAnsi="Tahoma"/>
          <w:b/>
          <w:bCs/>
          <w:color w:val="FF00FF"/>
        </w:rPr>
      </w:pPr>
    </w:p>
    <w:p w14:paraId="3F18C036" w14:textId="77777777" w:rsidR="00210640" w:rsidRDefault="00210640" w:rsidP="00B56361">
      <w:pPr>
        <w:ind w:left="720" w:hanging="720"/>
        <w:rPr>
          <w:rFonts w:ascii="Tahoma" w:hAnsi="Tahoma"/>
          <w:b/>
          <w:bCs/>
          <w:color w:val="FF00FF"/>
        </w:rPr>
      </w:pPr>
    </w:p>
    <w:p w14:paraId="3392B9D9" w14:textId="77777777" w:rsidR="00210640" w:rsidRDefault="00210640" w:rsidP="00B56361">
      <w:pPr>
        <w:ind w:left="720" w:hanging="720"/>
        <w:rPr>
          <w:rFonts w:ascii="Tahoma" w:hAnsi="Tahoma"/>
          <w:b/>
          <w:bCs/>
          <w:color w:val="FF00FF"/>
        </w:rPr>
      </w:pPr>
    </w:p>
    <w:p w14:paraId="1EF098B2" w14:textId="178E24F5" w:rsidR="00210640" w:rsidRDefault="00210640" w:rsidP="00B56361">
      <w:pPr>
        <w:ind w:left="720" w:hanging="720"/>
        <w:rPr>
          <w:rFonts w:ascii="Tahoma" w:hAnsi="Tahoma"/>
          <w:b/>
          <w:bCs/>
          <w:color w:val="FF00FF"/>
        </w:rPr>
      </w:pPr>
    </w:p>
    <w:p w14:paraId="432C9449" w14:textId="204180B9" w:rsidR="00B14C52" w:rsidRDefault="00B14C52" w:rsidP="00B56361">
      <w:pPr>
        <w:ind w:left="720" w:hanging="720"/>
        <w:rPr>
          <w:rFonts w:ascii="Tahoma" w:hAnsi="Tahoma"/>
          <w:b/>
          <w:bCs/>
          <w:color w:val="FF00FF"/>
        </w:rPr>
      </w:pPr>
    </w:p>
    <w:p w14:paraId="0BF408A2" w14:textId="2BFBF702" w:rsidR="00B14C52" w:rsidRDefault="00B14C52" w:rsidP="00B56361">
      <w:pPr>
        <w:ind w:left="720" w:hanging="720"/>
        <w:rPr>
          <w:rFonts w:ascii="Tahoma" w:hAnsi="Tahoma"/>
          <w:b/>
          <w:bCs/>
          <w:color w:val="FF00FF"/>
        </w:rPr>
      </w:pPr>
    </w:p>
    <w:p w14:paraId="7C3FDE7D" w14:textId="39476EA7" w:rsidR="00B14C52" w:rsidRDefault="00B14C52" w:rsidP="00B56361">
      <w:pPr>
        <w:ind w:left="720" w:hanging="720"/>
        <w:rPr>
          <w:rFonts w:ascii="Tahoma" w:hAnsi="Tahoma"/>
          <w:b/>
          <w:bCs/>
          <w:color w:val="FF00FF"/>
        </w:rPr>
      </w:pPr>
    </w:p>
    <w:p w14:paraId="046CBF48" w14:textId="5AF2F2FD" w:rsidR="00B14C52" w:rsidRDefault="00B14C52" w:rsidP="00B56361">
      <w:pPr>
        <w:ind w:left="720" w:hanging="720"/>
        <w:rPr>
          <w:rFonts w:ascii="Tahoma" w:hAnsi="Tahoma"/>
          <w:b/>
          <w:bCs/>
          <w:color w:val="FF00FF"/>
        </w:rPr>
      </w:pPr>
    </w:p>
    <w:p w14:paraId="3560B8D7" w14:textId="5A9FDD48" w:rsidR="00B14C52" w:rsidRDefault="00B14C52" w:rsidP="00B56361">
      <w:pPr>
        <w:ind w:left="720" w:hanging="720"/>
        <w:rPr>
          <w:rFonts w:ascii="Tahoma" w:hAnsi="Tahoma"/>
          <w:b/>
          <w:bCs/>
          <w:color w:val="FF00FF"/>
        </w:rPr>
      </w:pPr>
    </w:p>
    <w:p w14:paraId="41F8F071" w14:textId="062CFE5D" w:rsidR="00B14C52" w:rsidRDefault="00B14C52" w:rsidP="00B56361">
      <w:pPr>
        <w:ind w:left="720" w:hanging="720"/>
        <w:rPr>
          <w:rFonts w:ascii="Tahoma" w:hAnsi="Tahoma"/>
          <w:b/>
          <w:bCs/>
          <w:color w:val="FF00FF"/>
        </w:rPr>
      </w:pPr>
    </w:p>
    <w:p w14:paraId="0726EB10" w14:textId="3017368A" w:rsidR="00B14C52" w:rsidRDefault="00B14C52" w:rsidP="00B56361">
      <w:pPr>
        <w:ind w:left="720" w:hanging="720"/>
        <w:rPr>
          <w:rFonts w:ascii="Tahoma" w:hAnsi="Tahoma"/>
          <w:b/>
          <w:bCs/>
          <w:color w:val="FF00FF"/>
        </w:rPr>
      </w:pPr>
    </w:p>
    <w:p w14:paraId="05941232" w14:textId="77777777" w:rsidR="00CB4CDE" w:rsidRDefault="00CB4CDE" w:rsidP="00B56361">
      <w:pPr>
        <w:ind w:left="720" w:hanging="720"/>
        <w:rPr>
          <w:rFonts w:ascii="Tahoma" w:hAnsi="Tahoma"/>
          <w:b/>
          <w:bCs/>
          <w:color w:val="FF00FF"/>
        </w:rPr>
      </w:pPr>
    </w:p>
    <w:p w14:paraId="0F1E967F" w14:textId="77777777" w:rsidR="006715C2" w:rsidRDefault="006715C2" w:rsidP="00B56361">
      <w:pPr>
        <w:rPr>
          <w:rFonts w:ascii="Tahoma" w:hAnsi="Tahoma"/>
          <w:b/>
          <w:bCs/>
          <w:color w:val="FF00FF"/>
        </w:rPr>
      </w:pPr>
    </w:p>
    <w:p w14:paraId="23803199" w14:textId="77777777" w:rsidR="006715C2" w:rsidRDefault="006715C2" w:rsidP="006715C2">
      <w:pPr>
        <w:shd w:val="pct15" w:color="auto" w:fill="auto"/>
        <w:jc w:val="center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PROJECT TWO – Using PL/SQL</w:t>
      </w:r>
    </w:p>
    <w:p w14:paraId="07FB7B8C" w14:textId="77777777" w:rsidR="006715C2" w:rsidRDefault="006715C2" w:rsidP="006715C2">
      <w:pPr>
        <w:rPr>
          <w:rFonts w:ascii="Tahoma" w:hAnsi="Tahoma"/>
          <w:b/>
          <w:sz w:val="10"/>
        </w:rPr>
      </w:pPr>
    </w:p>
    <w:p w14:paraId="55BF6FD7" w14:textId="77777777" w:rsidR="006715C2" w:rsidRDefault="006715C2" w:rsidP="006715C2">
      <w:pPr>
        <w:rPr>
          <w:rFonts w:ascii="Tahoma" w:hAnsi="Tahoma"/>
        </w:rPr>
      </w:pPr>
      <w:r>
        <w:rPr>
          <w:rFonts w:ascii="Tahoma" w:hAnsi="Tahoma"/>
          <w:b/>
          <w:bCs/>
          <w:u w:val="single"/>
        </w:rPr>
        <w:t>Objective</w:t>
      </w:r>
      <w:r>
        <w:rPr>
          <w:rFonts w:ascii="Tahoma" w:hAnsi="Tahoma"/>
        </w:rPr>
        <w:tab/>
        <w:t>To create and execute a logical PL/SQL program using selective control statements</w:t>
      </w:r>
    </w:p>
    <w:p w14:paraId="2C327DF9" w14:textId="77777777" w:rsidR="006715C2" w:rsidRDefault="006715C2" w:rsidP="006715C2">
      <w:pPr>
        <w:rPr>
          <w:rFonts w:ascii="Tahoma" w:hAnsi="Tahoma"/>
          <w:sz w:val="10"/>
        </w:rPr>
      </w:pPr>
    </w:p>
    <w:p w14:paraId="28177E65" w14:textId="77777777" w:rsidR="006715C2" w:rsidRDefault="006715C2" w:rsidP="006715C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2858A05D" w14:textId="77777777" w:rsidR="006715C2" w:rsidRDefault="006715C2" w:rsidP="006715C2">
      <w:pPr>
        <w:pBdr>
          <w:top w:val="single" w:sz="4" w:space="1" w:color="auto"/>
        </w:pBdr>
        <w:rPr>
          <w:rFonts w:ascii="Tahoma" w:hAnsi="Tahoma"/>
        </w:rPr>
      </w:pPr>
      <w:r>
        <w:rPr>
          <w:rFonts w:ascii="Arial" w:hAnsi="Arial"/>
          <w:b/>
          <w:i/>
          <w:sz w:val="22"/>
        </w:rPr>
        <w:t>PROJECT DESCRIPTION</w:t>
      </w:r>
    </w:p>
    <w:p w14:paraId="6B0CE80C" w14:textId="77777777" w:rsidR="006715C2" w:rsidRDefault="006715C2" w:rsidP="006715C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692F1383" w14:textId="77777777" w:rsidR="006715C2" w:rsidRDefault="006715C2" w:rsidP="006715C2">
      <w:pPr>
        <w:shd w:val="pct12" w:color="auto" w:fill="auto"/>
        <w:rPr>
          <w:rFonts w:ascii="Tahoma" w:hAnsi="Tahoma"/>
          <w:sz w:val="10"/>
        </w:rPr>
      </w:pPr>
    </w:p>
    <w:p w14:paraId="4E0C6BDF" w14:textId="77777777" w:rsidR="006715C2" w:rsidRDefault="006715C2" w:rsidP="006715C2">
      <w:pPr>
        <w:shd w:val="pct12" w:color="auto" w:fill="auto"/>
        <w:rPr>
          <w:rFonts w:ascii="Courier New" w:hAnsi="Courier New"/>
        </w:rPr>
      </w:pPr>
      <w:r>
        <w:rPr>
          <w:rFonts w:ascii="Tahoma" w:hAnsi="Tahoma"/>
        </w:rPr>
        <w:tab/>
        <w:t xml:space="preserve">Write a program that computes a salesperson’s commission according to the </w:t>
      </w:r>
      <w:r>
        <w:rPr>
          <w:rFonts w:ascii="Tahoma" w:hAnsi="Tahoma"/>
        </w:rPr>
        <w:tab/>
        <w:t xml:space="preserve">specifications outlined below.  </w:t>
      </w:r>
    </w:p>
    <w:p w14:paraId="4D931756" w14:textId="77777777" w:rsidR="006715C2" w:rsidRDefault="006715C2" w:rsidP="006715C2">
      <w:pPr>
        <w:shd w:val="pct12" w:color="auto" w:fill="auto"/>
        <w:rPr>
          <w:rFonts w:ascii="Tahoma" w:hAnsi="Tahoma" w:cs="Tahoma"/>
          <w:sz w:val="10"/>
        </w:rPr>
      </w:pPr>
    </w:p>
    <w:p w14:paraId="1EF32978" w14:textId="77777777" w:rsidR="006715C2" w:rsidRDefault="006715C2" w:rsidP="006715C2">
      <w:pPr>
        <w:shd w:val="pct12" w:color="auto" w:fill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A particular company computes a salesperson’s weekly commission as follows:</w:t>
      </w:r>
    </w:p>
    <w:p w14:paraId="718A914B" w14:textId="77777777" w:rsidR="006715C2" w:rsidRDefault="006715C2" w:rsidP="006715C2">
      <w:pPr>
        <w:shd w:val="pct12" w:color="auto" w:fill="auto"/>
        <w:rPr>
          <w:rFonts w:ascii="Tahoma" w:hAnsi="Tahoma" w:cs="Tahoma"/>
          <w:bCs/>
          <w:sz w:val="10"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</w:p>
    <w:p w14:paraId="6BF4ECFE" w14:textId="77777777" w:rsidR="006715C2" w:rsidRDefault="006715C2" w:rsidP="006715C2">
      <w:pPr>
        <w:shd w:val="pct12" w:color="auto" w:fill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If the salesperson sold less than or exactly equal to $</w:t>
      </w:r>
      <w:r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500 in </w:t>
      </w:r>
    </w:p>
    <w:p w14:paraId="2E34CB21" w14:textId="77777777" w:rsidR="006715C2" w:rsidRDefault="006715C2" w:rsidP="006715C2">
      <w:pPr>
        <w:shd w:val="pct12" w:color="auto" w:fill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products</w:t>
      </w:r>
      <w:r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/</w:t>
      </w:r>
      <w:r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services, then the salesperson’s commission rate </w:t>
      </w:r>
    </w:p>
    <w:p w14:paraId="3A617865" w14:textId="77777777" w:rsidR="006715C2" w:rsidRDefault="006715C2" w:rsidP="006715C2">
      <w:pPr>
        <w:shd w:val="pct12" w:color="auto" w:fill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 xml:space="preserve">is </w:t>
      </w:r>
      <w:r w:rsidR="00407C5B">
        <w:rPr>
          <w:rFonts w:ascii="Tahoma" w:hAnsi="Tahoma" w:cs="Tahoma"/>
          <w:bCs/>
        </w:rPr>
        <w:t>4</w:t>
      </w:r>
      <w:r>
        <w:rPr>
          <w:rFonts w:ascii="Tahoma" w:hAnsi="Tahoma" w:cs="Tahoma"/>
          <w:bCs/>
        </w:rPr>
        <w:t>.00</w:t>
      </w:r>
      <w:r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sym w:font="Symbol" w:char="F025"/>
      </w:r>
      <w:r>
        <w:rPr>
          <w:rFonts w:ascii="Tahoma" w:hAnsi="Tahoma" w:cs="Tahoma"/>
          <w:bCs/>
        </w:rPr>
        <w:t xml:space="preserve">.     </w:t>
      </w:r>
    </w:p>
    <w:p w14:paraId="48549880" w14:textId="77777777" w:rsidR="006715C2" w:rsidRDefault="006715C2" w:rsidP="006715C2">
      <w:pPr>
        <w:shd w:val="pct12" w:color="auto" w:fill="auto"/>
        <w:rPr>
          <w:rFonts w:ascii="Tahoma" w:hAnsi="Tahoma" w:cs="Tahoma"/>
          <w:bCs/>
          <w:sz w:val="10"/>
          <w:szCs w:val="10"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</w:p>
    <w:p w14:paraId="706B5039" w14:textId="77777777" w:rsidR="006715C2" w:rsidRDefault="006715C2" w:rsidP="006715C2">
      <w:pPr>
        <w:shd w:val="pct12" w:color="auto" w:fill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bCs/>
        </w:rPr>
        <w:tab/>
      </w:r>
      <w:r>
        <w:rPr>
          <w:rFonts w:ascii="Tahoma" w:hAnsi="Tahoma" w:cs="Tahoma"/>
          <w:bCs/>
        </w:rPr>
        <w:t>If the salesperson sold more than $</w:t>
      </w:r>
      <w:r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500 but not more than $</w:t>
      </w:r>
      <w:r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1,000</w:t>
      </w:r>
    </w:p>
    <w:p w14:paraId="5FF17FDC" w14:textId="77777777" w:rsidR="006715C2" w:rsidRDefault="006715C2" w:rsidP="006715C2">
      <w:pPr>
        <w:shd w:val="pct12" w:color="auto" w:fill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in products</w:t>
      </w:r>
      <w:r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/</w:t>
      </w:r>
      <w:r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services, then the salesperson’s commission rate </w:t>
      </w:r>
    </w:p>
    <w:p w14:paraId="4EC2FD27" w14:textId="77777777" w:rsidR="006715C2" w:rsidRDefault="00407C5B" w:rsidP="006715C2">
      <w:pPr>
        <w:shd w:val="pct12" w:color="auto" w:fill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is 8</w:t>
      </w:r>
      <w:r w:rsidR="006715C2">
        <w:rPr>
          <w:rFonts w:ascii="Tahoma" w:hAnsi="Tahoma" w:cs="Tahoma"/>
          <w:bCs/>
        </w:rPr>
        <w:t>.00</w:t>
      </w:r>
      <w:r w:rsidR="006715C2">
        <w:rPr>
          <w:rFonts w:ascii="Tahoma" w:hAnsi="Tahoma" w:cs="Tahoma"/>
          <w:bCs/>
          <w:spacing w:val="-20"/>
        </w:rPr>
        <w:t xml:space="preserve"> </w:t>
      </w:r>
      <w:r w:rsidR="006715C2">
        <w:rPr>
          <w:rFonts w:ascii="Tahoma" w:hAnsi="Tahoma" w:cs="Tahoma"/>
          <w:bCs/>
        </w:rPr>
        <w:sym w:font="Symbol" w:char="F025"/>
      </w:r>
      <w:r w:rsidR="006715C2">
        <w:rPr>
          <w:rFonts w:ascii="Tahoma" w:hAnsi="Tahoma" w:cs="Tahoma"/>
          <w:bCs/>
        </w:rPr>
        <w:t xml:space="preserve">.     </w:t>
      </w:r>
    </w:p>
    <w:p w14:paraId="2976A007" w14:textId="77777777" w:rsidR="006715C2" w:rsidRDefault="006715C2" w:rsidP="006715C2">
      <w:pPr>
        <w:shd w:val="pct12" w:color="auto" w:fill="auto"/>
        <w:rPr>
          <w:rFonts w:ascii="Tahoma" w:hAnsi="Tahoma" w:cs="Tahoma"/>
          <w:bCs/>
          <w:sz w:val="10"/>
          <w:szCs w:val="10"/>
        </w:rPr>
      </w:pPr>
    </w:p>
    <w:p w14:paraId="46E604BC" w14:textId="77777777" w:rsidR="006715C2" w:rsidRDefault="006715C2" w:rsidP="006715C2">
      <w:pPr>
        <w:shd w:val="pct12" w:color="auto" w:fill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bCs/>
        </w:rPr>
        <w:tab/>
      </w:r>
      <w:r>
        <w:rPr>
          <w:rFonts w:ascii="Tahoma" w:hAnsi="Tahoma" w:cs="Tahoma"/>
          <w:bCs/>
        </w:rPr>
        <w:t>If the salesperson sold more than $</w:t>
      </w:r>
      <w:r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1,000 in products</w:t>
      </w:r>
      <w:r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/</w:t>
      </w:r>
      <w:r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services, </w:t>
      </w:r>
    </w:p>
    <w:p w14:paraId="0150721F" w14:textId="77777777" w:rsidR="006715C2" w:rsidRDefault="006715C2" w:rsidP="006715C2">
      <w:pPr>
        <w:shd w:val="pct12" w:color="auto" w:fill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then the sal</w:t>
      </w:r>
      <w:r w:rsidR="00407C5B">
        <w:rPr>
          <w:rFonts w:ascii="Tahoma" w:hAnsi="Tahoma" w:cs="Tahoma"/>
          <w:bCs/>
        </w:rPr>
        <w:t>esperson’s commission rate is 15</w:t>
      </w:r>
      <w:r>
        <w:rPr>
          <w:rFonts w:ascii="Tahoma" w:hAnsi="Tahoma" w:cs="Tahoma"/>
          <w:bCs/>
        </w:rPr>
        <w:t>.00</w:t>
      </w:r>
      <w:r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sym w:font="Symbol" w:char="F025"/>
      </w:r>
      <w:r>
        <w:rPr>
          <w:rFonts w:ascii="Tahoma" w:hAnsi="Tahoma" w:cs="Tahoma"/>
          <w:bCs/>
        </w:rPr>
        <w:t xml:space="preserve">.     </w:t>
      </w:r>
    </w:p>
    <w:p w14:paraId="0636D03A" w14:textId="77777777" w:rsidR="006715C2" w:rsidRDefault="006715C2" w:rsidP="006715C2">
      <w:pPr>
        <w:pStyle w:val="Header"/>
        <w:shd w:val="pct12" w:color="auto" w:fill="auto"/>
        <w:tabs>
          <w:tab w:val="clear" w:pos="4320"/>
          <w:tab w:val="clear" w:pos="8640"/>
        </w:tabs>
        <w:rPr>
          <w:rFonts w:ascii="Tahoma" w:hAnsi="Tahoma" w:cs="Tahoma"/>
          <w:bCs/>
          <w:sz w:val="10"/>
          <w:szCs w:val="10"/>
        </w:rPr>
      </w:pPr>
    </w:p>
    <w:p w14:paraId="7FDF070D" w14:textId="77777777" w:rsidR="006715C2" w:rsidRDefault="006715C2" w:rsidP="006715C2">
      <w:pPr>
        <w:pStyle w:val="Header"/>
        <w:shd w:val="pct12" w:color="auto" w:fill="auto"/>
        <w:tabs>
          <w:tab w:val="clear" w:pos="4320"/>
          <w:tab w:val="clear" w:pos="8640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 xml:space="preserve">To compute a salesperson’s commission, multiply the commission rate by his / her total </w:t>
      </w:r>
      <w:r>
        <w:rPr>
          <w:rFonts w:ascii="Tahoma" w:hAnsi="Tahoma" w:cs="Tahoma"/>
          <w:bCs/>
        </w:rPr>
        <w:tab/>
        <w:t>sales.</w:t>
      </w:r>
    </w:p>
    <w:p w14:paraId="2A1E7C16" w14:textId="77777777" w:rsidR="006715C2" w:rsidRDefault="006715C2" w:rsidP="006715C2">
      <w:pPr>
        <w:shd w:val="pct12" w:color="auto" w:fill="auto"/>
        <w:rPr>
          <w:rFonts w:ascii="Tahoma" w:hAnsi="Tahoma"/>
          <w:sz w:val="10"/>
        </w:rPr>
      </w:pPr>
    </w:p>
    <w:p w14:paraId="6E8B240B" w14:textId="77777777" w:rsidR="006715C2" w:rsidRDefault="006715C2" w:rsidP="006715C2">
      <w:pPr>
        <w:pBdr>
          <w:bottom w:val="single" w:sz="4" w:space="1" w:color="auto"/>
        </w:pBdr>
        <w:rPr>
          <w:rFonts w:ascii="Tahoma" w:hAnsi="Tahoma"/>
          <w:sz w:val="10"/>
        </w:rPr>
      </w:pPr>
    </w:p>
    <w:p w14:paraId="6AF2A1D8" w14:textId="77777777" w:rsidR="006715C2" w:rsidRDefault="006715C2" w:rsidP="006715C2">
      <w:pPr>
        <w:pStyle w:val="Header"/>
        <w:tabs>
          <w:tab w:val="clear" w:pos="4320"/>
          <w:tab w:val="clear" w:pos="8640"/>
        </w:tabs>
        <w:rPr>
          <w:rFonts w:ascii="Tahoma" w:hAnsi="Tahoma"/>
          <w:sz w:val="10"/>
        </w:rPr>
      </w:pPr>
    </w:p>
    <w:p w14:paraId="7937D260" w14:textId="77777777" w:rsidR="006715C2" w:rsidRDefault="006715C2" w:rsidP="006715C2">
      <w:pPr>
        <w:rPr>
          <w:rFonts w:ascii="Tahoma" w:hAnsi="Tahoma"/>
        </w:rPr>
      </w:pPr>
      <w:r>
        <w:rPr>
          <w:rFonts w:ascii="Arial" w:hAnsi="Arial"/>
          <w:b/>
          <w:i/>
        </w:rPr>
        <w:t>Information About This Project</w:t>
      </w:r>
    </w:p>
    <w:p w14:paraId="6D8EB744" w14:textId="77777777" w:rsidR="006715C2" w:rsidRDefault="006715C2" w:rsidP="006715C2">
      <w:pPr>
        <w:rPr>
          <w:rFonts w:ascii="Tahoma" w:hAnsi="Tahoma"/>
          <w:sz w:val="10"/>
        </w:rPr>
      </w:pPr>
    </w:p>
    <w:p w14:paraId="1719986D" w14:textId="77777777" w:rsidR="006715C2" w:rsidRDefault="006715C2" w:rsidP="006715C2">
      <w:pPr>
        <w:rPr>
          <w:rFonts w:ascii="Tahoma" w:hAnsi="Tahoma" w:cs="Tahoma"/>
          <w:bCs/>
          <w:iCs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bCs/>
          <w:iCs/>
        </w:rPr>
        <w:t xml:space="preserve">Program design is often accomplished using </w:t>
      </w:r>
      <w:r>
        <w:rPr>
          <w:rFonts w:ascii="Tahoma" w:hAnsi="Tahoma"/>
          <w:spacing w:val="10"/>
        </w:rPr>
        <w:t>SQL</w:t>
      </w:r>
      <w:r>
        <w:rPr>
          <w:rFonts w:ascii="Tahoma" w:hAnsi="Tahoma" w:cs="Tahoma"/>
          <w:bCs/>
          <w:iCs/>
        </w:rPr>
        <w:t>, Structured Query Language.</w:t>
      </w:r>
    </w:p>
    <w:p w14:paraId="4BF956A7" w14:textId="77777777" w:rsidR="006715C2" w:rsidRDefault="006715C2" w:rsidP="006715C2">
      <w:pPr>
        <w:pBdr>
          <w:bottom w:val="single" w:sz="4" w:space="1" w:color="auto"/>
        </w:pBdr>
        <w:rPr>
          <w:rFonts w:ascii="Arial" w:hAnsi="Arial"/>
          <w:b/>
          <w:i/>
          <w:sz w:val="10"/>
        </w:rPr>
      </w:pPr>
    </w:p>
    <w:p w14:paraId="377E2254" w14:textId="77777777" w:rsidR="006715C2" w:rsidRDefault="006715C2" w:rsidP="006715C2">
      <w:pPr>
        <w:rPr>
          <w:rFonts w:ascii="Arial" w:hAnsi="Arial"/>
          <w:b/>
          <w:i/>
          <w:sz w:val="10"/>
        </w:rPr>
      </w:pPr>
    </w:p>
    <w:p w14:paraId="7CF7CC4D" w14:textId="77777777" w:rsidR="006715C2" w:rsidRDefault="006715C2" w:rsidP="006715C2">
      <w:pPr>
        <w:rPr>
          <w:rFonts w:ascii="Tahoma" w:hAnsi="Tahoma"/>
        </w:rPr>
      </w:pPr>
      <w:r>
        <w:rPr>
          <w:rFonts w:ascii="Arial" w:hAnsi="Arial"/>
          <w:b/>
          <w:i/>
        </w:rPr>
        <w:t>Steps To Complete This Project</w:t>
      </w:r>
    </w:p>
    <w:p w14:paraId="4965935E" w14:textId="77777777" w:rsidR="006715C2" w:rsidRDefault="006715C2" w:rsidP="006715C2">
      <w:pPr>
        <w:rPr>
          <w:rFonts w:ascii="Tahoma" w:hAnsi="Tahoma"/>
          <w:sz w:val="10"/>
        </w:rPr>
      </w:pPr>
    </w:p>
    <w:p w14:paraId="58D35E7B" w14:textId="77777777" w:rsidR="006715C2" w:rsidRDefault="006715C2" w:rsidP="006715C2">
      <w:pPr>
        <w:rPr>
          <w:rFonts w:ascii="Tahoma" w:hAnsi="Tahoma"/>
        </w:rPr>
      </w:pPr>
      <w:r>
        <w:rPr>
          <w:rFonts w:ascii="Tahoma" w:hAnsi="Tahoma"/>
          <w:b/>
          <w:bCs/>
        </w:rPr>
        <w:t xml:space="preserve">STEP </w:t>
      </w:r>
      <w:smartTag w:uri="urn:schemas-microsoft-com:office:smarttags" w:element="address">
        <w:smartTag w:uri="urn:schemas-microsoft-com:office:smarttags" w:element="PostalCode">
          <w:r>
            <w:rPr>
              <w:rFonts w:ascii="Tahoma" w:hAnsi="Tahoma"/>
              <w:b/>
              <w:bCs/>
            </w:rPr>
            <w:t>1</w:t>
          </w:r>
          <w:r>
            <w:rPr>
              <w:rFonts w:ascii="Tahoma" w:hAnsi="Tahoma"/>
            </w:rPr>
            <w:tab/>
          </w:r>
          <w:r>
            <w:rPr>
              <w:rFonts w:ascii="Tahoma" w:hAnsi="Tahoma"/>
            </w:rPr>
            <w:tab/>
          </w:r>
          <w:r>
            <w:rPr>
              <w:rFonts w:ascii="Tahoma" w:hAnsi="Tahoma"/>
              <w:b/>
              <w:bCs/>
              <w:color w:val="000080"/>
            </w:rPr>
            <w:t xml:space="preserve">Open </w:t>
          </w:r>
          <w:r>
            <w:rPr>
              <w:rFonts w:ascii="Tahoma" w:hAnsi="Tahoma"/>
              <w:b/>
              <w:bCs/>
              <w:color w:val="000080"/>
              <w:spacing w:val="10"/>
            </w:rPr>
            <w:t>PL</w:t>
          </w:r>
        </w:smartTag>
      </w:smartTag>
      <w:r>
        <w:rPr>
          <w:rFonts w:ascii="Tahoma" w:hAnsi="Tahoma"/>
          <w:b/>
          <w:bCs/>
          <w:color w:val="000080"/>
          <w:spacing w:val="-20"/>
        </w:rPr>
        <w:t xml:space="preserve"> </w:t>
      </w:r>
      <w:r>
        <w:rPr>
          <w:rFonts w:ascii="Tahoma" w:hAnsi="Tahoma"/>
          <w:b/>
          <w:bCs/>
          <w:color w:val="000080"/>
        </w:rPr>
        <w:t>/</w:t>
      </w:r>
      <w:r>
        <w:rPr>
          <w:rFonts w:ascii="Tahoma" w:hAnsi="Tahoma"/>
          <w:b/>
          <w:bCs/>
          <w:color w:val="000080"/>
          <w:spacing w:val="-20"/>
        </w:rPr>
        <w:t xml:space="preserve"> </w:t>
      </w:r>
      <w:r>
        <w:rPr>
          <w:rFonts w:ascii="Tahoma" w:hAnsi="Tahoma"/>
          <w:b/>
          <w:bCs/>
          <w:color w:val="000080"/>
          <w:spacing w:val="10"/>
        </w:rPr>
        <w:t>SQL</w:t>
      </w:r>
      <w:r>
        <w:rPr>
          <w:rFonts w:ascii="Tahoma" w:hAnsi="Tahoma"/>
          <w:b/>
          <w:bCs/>
          <w:color w:val="000080"/>
        </w:rPr>
        <w:t xml:space="preserve"> on your Computer</w:t>
      </w:r>
    </w:p>
    <w:p w14:paraId="3FDC6CA6" w14:textId="77777777" w:rsidR="006715C2" w:rsidRDefault="006715C2" w:rsidP="006715C2">
      <w:pPr>
        <w:pStyle w:val="Picture"/>
        <w:rPr>
          <w:sz w:val="10"/>
        </w:rPr>
      </w:pPr>
    </w:p>
    <w:p w14:paraId="0640FF97" w14:textId="77777777" w:rsidR="006715C2" w:rsidRDefault="006715C2" w:rsidP="006715C2">
      <w:pPr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Open Oracle </w:t>
      </w:r>
      <w:r>
        <w:rPr>
          <w:rFonts w:ascii="Tahoma" w:hAnsi="Tahoma" w:cs="Tahoma"/>
          <w:spacing w:val="10"/>
        </w:rPr>
        <w:t>SQL</w:t>
      </w:r>
      <w:r>
        <w:rPr>
          <w:rFonts w:ascii="Tahoma" w:hAnsi="Tahoma" w:cs="Tahoma"/>
        </w:rPr>
        <w:t xml:space="preserve"> and type the required</w:t>
      </w:r>
      <w:r>
        <w:rPr>
          <w:rFonts w:ascii="Tahoma" w:hAnsi="Tahoma"/>
          <w:b/>
          <w:bCs/>
          <w:spacing w:val="10"/>
        </w:rPr>
        <w:t xml:space="preserve"> PL</w:t>
      </w:r>
      <w:r>
        <w:rPr>
          <w:rFonts w:ascii="Tahoma" w:hAnsi="Tahoma"/>
          <w:b/>
          <w:bCs/>
          <w:spacing w:val="-20"/>
        </w:rPr>
        <w:t xml:space="preserve"> </w:t>
      </w:r>
      <w:r>
        <w:rPr>
          <w:rFonts w:ascii="Tahoma" w:hAnsi="Tahoma"/>
          <w:b/>
          <w:bCs/>
        </w:rPr>
        <w:t>/</w:t>
      </w:r>
      <w:r>
        <w:rPr>
          <w:rFonts w:ascii="Tahoma" w:hAnsi="Tahoma"/>
          <w:b/>
          <w:bCs/>
          <w:spacing w:val="-20"/>
        </w:rPr>
        <w:t xml:space="preserve"> </w:t>
      </w:r>
      <w:r>
        <w:rPr>
          <w:rFonts w:ascii="Tahoma" w:hAnsi="Tahoma"/>
          <w:b/>
          <w:bCs/>
          <w:spacing w:val="10"/>
        </w:rPr>
        <w:t>SQL</w:t>
      </w:r>
      <w:r>
        <w:rPr>
          <w:rFonts w:ascii="Tahoma" w:hAnsi="Tahoma"/>
        </w:rPr>
        <w:t xml:space="preserve"> program code.</w:t>
      </w:r>
      <w:r>
        <w:rPr>
          <w:rFonts w:ascii="Tahoma" w:hAnsi="Tahoma" w:cs="Tahoma"/>
        </w:rPr>
        <w:t xml:space="preserve">  </w:t>
      </w:r>
    </w:p>
    <w:p w14:paraId="0699EAD2" w14:textId="77777777" w:rsidR="006715C2" w:rsidRDefault="006715C2" w:rsidP="006715C2">
      <w:pPr>
        <w:rPr>
          <w:rFonts w:ascii="Tahoma" w:hAnsi="Tahoma"/>
          <w:sz w:val="10"/>
        </w:rPr>
      </w:pPr>
    </w:p>
    <w:p w14:paraId="59D23F26" w14:textId="77777777" w:rsidR="006715C2" w:rsidRDefault="006715C2" w:rsidP="006715C2">
      <w:pPr>
        <w:rPr>
          <w:rFonts w:ascii="Tahoma" w:hAnsi="Tahoma"/>
        </w:rPr>
      </w:pPr>
      <w:r>
        <w:rPr>
          <w:rFonts w:ascii="Tahoma" w:hAnsi="Tahoma"/>
          <w:b/>
          <w:bCs/>
        </w:rPr>
        <w:t>STEP 2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  <w:b/>
          <w:bCs/>
          <w:color w:val="000080"/>
        </w:rPr>
        <w:t xml:space="preserve">Run your </w:t>
      </w:r>
      <w:r>
        <w:rPr>
          <w:rFonts w:ascii="Tahoma" w:hAnsi="Tahoma"/>
          <w:b/>
          <w:bCs/>
          <w:color w:val="000080"/>
          <w:spacing w:val="10"/>
        </w:rPr>
        <w:t>PL</w:t>
      </w:r>
      <w:r>
        <w:rPr>
          <w:rFonts w:ascii="Tahoma" w:hAnsi="Tahoma"/>
          <w:b/>
          <w:bCs/>
          <w:color w:val="000080"/>
          <w:spacing w:val="-20"/>
        </w:rPr>
        <w:t xml:space="preserve"> </w:t>
      </w:r>
      <w:r>
        <w:rPr>
          <w:rFonts w:ascii="Tahoma" w:hAnsi="Tahoma"/>
          <w:b/>
          <w:bCs/>
          <w:color w:val="000080"/>
        </w:rPr>
        <w:t>/</w:t>
      </w:r>
      <w:r>
        <w:rPr>
          <w:rFonts w:ascii="Tahoma" w:hAnsi="Tahoma"/>
          <w:b/>
          <w:bCs/>
          <w:color w:val="000080"/>
          <w:spacing w:val="-20"/>
        </w:rPr>
        <w:t xml:space="preserve"> </w:t>
      </w:r>
      <w:r>
        <w:rPr>
          <w:rFonts w:ascii="Tahoma" w:hAnsi="Tahoma"/>
          <w:b/>
          <w:bCs/>
          <w:color w:val="000080"/>
          <w:spacing w:val="10"/>
        </w:rPr>
        <w:t>SQL</w:t>
      </w:r>
      <w:r>
        <w:rPr>
          <w:rFonts w:ascii="Tahoma" w:hAnsi="Tahoma"/>
          <w:b/>
          <w:bCs/>
          <w:color w:val="000080"/>
        </w:rPr>
        <w:t xml:space="preserve"> Program Code</w:t>
      </w:r>
    </w:p>
    <w:p w14:paraId="71CD6BDE" w14:textId="77777777" w:rsidR="006715C2" w:rsidRDefault="006715C2" w:rsidP="006715C2">
      <w:pPr>
        <w:pStyle w:val="Picture"/>
        <w:rPr>
          <w:sz w:val="10"/>
        </w:rPr>
      </w:pPr>
    </w:p>
    <w:p w14:paraId="70B02665" w14:textId="77777777" w:rsidR="006715C2" w:rsidRDefault="006715C2" w:rsidP="006715C2">
      <w:pPr>
        <w:rPr>
          <w:rFonts w:ascii="Tahoma" w:hAnsi="Tahoma"/>
        </w:rPr>
      </w:pPr>
      <w:r>
        <w:rPr>
          <w:rFonts w:ascii="Tahoma" w:hAnsi="Tahoma"/>
          <w:sz w:val="10"/>
        </w:rPr>
        <w:tab/>
      </w:r>
      <w:r>
        <w:rPr>
          <w:rFonts w:ascii="Tahoma" w:hAnsi="Tahoma"/>
          <w:sz w:val="10"/>
        </w:rPr>
        <w:tab/>
      </w:r>
      <w:r>
        <w:rPr>
          <w:rFonts w:ascii="Tahoma" w:hAnsi="Tahoma"/>
        </w:rPr>
        <w:t xml:space="preserve">Run the above </w:t>
      </w:r>
      <w:r>
        <w:rPr>
          <w:rFonts w:ascii="Tahoma" w:hAnsi="Tahoma"/>
          <w:spacing w:val="10"/>
        </w:rPr>
        <w:t>SQL</w:t>
      </w:r>
      <w:r>
        <w:rPr>
          <w:rFonts w:ascii="Tahoma" w:hAnsi="Tahoma"/>
        </w:rPr>
        <w:t xml:space="preserve"> program by entering $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5,000 for the sales and observe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output of the program.  Run your program again by entering $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500 for the sales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and observe the result of your program.   </w:t>
      </w:r>
    </w:p>
    <w:p w14:paraId="30BDEF8C" w14:textId="77777777" w:rsidR="006715C2" w:rsidRDefault="006715C2" w:rsidP="006715C2">
      <w:pPr>
        <w:ind w:left="720" w:hanging="720"/>
        <w:rPr>
          <w:rFonts w:ascii="Tahoma" w:hAnsi="Tahoma"/>
          <w:sz w:val="10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14:paraId="019B9545" w14:textId="77777777" w:rsidR="006715C2" w:rsidRDefault="006715C2" w:rsidP="006715C2">
      <w:pPr>
        <w:ind w:left="720" w:hanging="720"/>
        <w:rPr>
          <w:rFonts w:ascii="Tahoma" w:hAnsi="Tahoma"/>
          <w:b/>
          <w:bCs/>
          <w:color w:val="FF00FF"/>
        </w:rPr>
      </w:pPr>
      <w:r>
        <w:rPr>
          <w:rFonts w:ascii="Tahoma" w:hAnsi="Tahoma"/>
          <w:b/>
        </w:rPr>
        <w:t>STEP 3</w:t>
      </w:r>
      <w:r>
        <w:tab/>
      </w:r>
      <w:r>
        <w:tab/>
      </w:r>
      <w:r>
        <w:rPr>
          <w:rFonts w:ascii="Tahoma" w:hAnsi="Tahoma"/>
          <w:b/>
          <w:bCs/>
          <w:color w:val="000080"/>
        </w:rPr>
        <w:t xml:space="preserve">Take a Screen Snapshot of your </w:t>
      </w:r>
      <w:r>
        <w:rPr>
          <w:rFonts w:ascii="Tahoma" w:hAnsi="Tahoma"/>
          <w:b/>
          <w:bCs/>
          <w:color w:val="000080"/>
          <w:spacing w:val="10"/>
        </w:rPr>
        <w:t>SQL</w:t>
      </w:r>
      <w:r>
        <w:rPr>
          <w:rFonts w:ascii="Tahoma" w:hAnsi="Tahoma"/>
          <w:b/>
          <w:bCs/>
          <w:color w:val="000080"/>
        </w:rPr>
        <w:t xml:space="preserve"> Program</w:t>
      </w:r>
    </w:p>
    <w:p w14:paraId="48BA2F83" w14:textId="4B210F56" w:rsidR="006715C2" w:rsidRDefault="006715C2" w:rsidP="006715C2">
      <w:pPr>
        <w:pStyle w:val="PlainText"/>
        <w:ind w:firstLine="720"/>
        <w:rPr>
          <w:rFonts w:ascii="Tahoma" w:hAnsi="Tahoma"/>
        </w:rPr>
      </w:pPr>
      <w:r>
        <w:rPr>
          <w:rFonts w:ascii="Tahoma" w:hAnsi="Tahoma"/>
        </w:rPr>
        <w:tab/>
        <w:t xml:space="preserve">Once your program runs successfully, you will take a screen snapshot of your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  <w:spacing w:val="10"/>
        </w:rPr>
        <w:t>SQL</w:t>
      </w:r>
      <w:r>
        <w:rPr>
          <w:rFonts w:ascii="Tahoma" w:hAnsi="Tahoma"/>
        </w:rPr>
        <w:t xml:space="preserve"> program and paste it into an </w:t>
      </w:r>
      <w:r>
        <w:rPr>
          <w:rFonts w:ascii="Tahoma" w:hAnsi="Tahoma"/>
          <w:spacing w:val="10"/>
        </w:rPr>
        <w:t>MS</w:t>
      </w:r>
      <w:r>
        <w:rPr>
          <w:rFonts w:ascii="Tahoma" w:hAnsi="Tahoma"/>
        </w:rPr>
        <w:t xml:space="preserve"> Word document.  Add your name, date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and course information to your document and submit the hardcopy for credit.</w:t>
      </w:r>
    </w:p>
    <w:p w14:paraId="4E564536" w14:textId="2381C583" w:rsidR="005A5C33" w:rsidRDefault="005A5C33" w:rsidP="005A5C33">
      <w:pPr>
        <w:pStyle w:val="PlainText"/>
        <w:rPr>
          <w:rFonts w:ascii="Tahoma" w:hAnsi="Tahoma"/>
        </w:rPr>
      </w:pPr>
      <w:r>
        <w:rPr>
          <w:noProof/>
        </w:rPr>
        <w:lastRenderedPageBreak/>
        <w:drawing>
          <wp:inline distT="0" distB="0" distL="0" distR="0" wp14:anchorId="4482F26E" wp14:editId="255C898A">
            <wp:extent cx="5657850" cy="250571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9E51" w14:textId="77777777" w:rsidR="006715C2" w:rsidRDefault="006715C2" w:rsidP="006715C2">
      <w:pPr>
        <w:pStyle w:val="PlainText"/>
        <w:ind w:firstLine="720"/>
        <w:rPr>
          <w:rFonts w:ascii="Tahoma" w:hAnsi="Tahoma"/>
          <w:sz w:val="10"/>
          <w:szCs w:val="10"/>
        </w:rPr>
      </w:pPr>
    </w:p>
    <w:p w14:paraId="6A6F53AD" w14:textId="77777777" w:rsidR="006715C2" w:rsidRDefault="006715C2" w:rsidP="006715C2">
      <w:pPr>
        <w:pStyle w:val="PlainText"/>
        <w:ind w:firstLine="720"/>
        <w:rPr>
          <w:rFonts w:ascii="Tahoma" w:hAnsi="Tahoma"/>
          <w:sz w:val="2"/>
          <w:szCs w:val="2"/>
        </w:rPr>
      </w:pPr>
      <w:r>
        <w:rPr>
          <w:rFonts w:ascii="Tahoma" w:hAnsi="Tahoma"/>
        </w:rPr>
        <w:tab/>
        <w:t xml:space="preserve">Note: to take a screen snapshot of your running program, use the keyboard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shortcut </w:t>
      </w:r>
      <w:r>
        <w:rPr>
          <w:rFonts w:ascii="Tahoma" w:hAnsi="Tahoma"/>
          <w:bdr w:val="single" w:sz="4" w:space="0" w:color="auto"/>
        </w:rPr>
        <w:t xml:space="preserve"> Alt 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sym w:font="Symbol" w:char="F02B"/>
      </w:r>
      <w:r>
        <w:rPr>
          <w:rFonts w:ascii="Tahoma" w:hAnsi="Tahoma"/>
        </w:rPr>
        <w:t xml:space="preserve"> </w:t>
      </w:r>
      <w:r>
        <w:rPr>
          <w:rFonts w:ascii="Tahoma" w:hAnsi="Tahoma"/>
          <w:bdr w:val="single" w:sz="4" w:space="0" w:color="auto"/>
        </w:rPr>
        <w:t xml:space="preserve"> Print Screen </w:t>
      </w:r>
      <w:r>
        <w:rPr>
          <w:rFonts w:ascii="Tahoma" w:hAnsi="Tahoma"/>
        </w:rPr>
        <w:t xml:space="preserve"> to capture your output, then open MS Word and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14:paraId="4BEA1446" w14:textId="32B016D1" w:rsidR="006715C2" w:rsidRDefault="006715C2" w:rsidP="006715C2">
      <w:pPr>
        <w:pStyle w:val="PlainText"/>
        <w:ind w:firstLine="720"/>
        <w:rPr>
          <w:rFonts w:ascii="Tahoma" w:hAnsi="Tahoma"/>
        </w:rPr>
      </w:pPr>
      <w:r>
        <w:rPr>
          <w:rFonts w:ascii="Tahoma" w:hAnsi="Tahoma"/>
        </w:rPr>
        <w:tab/>
        <w:t xml:space="preserve">use the keyboard shortcut t </w:t>
      </w:r>
      <w:r>
        <w:rPr>
          <w:rFonts w:ascii="Tahoma" w:hAnsi="Tahoma"/>
          <w:bdr w:val="single" w:sz="4" w:space="0" w:color="auto"/>
        </w:rPr>
        <w:t xml:space="preserve"> Ctrl 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sym w:font="Symbol" w:char="F02B"/>
      </w:r>
      <w:r>
        <w:rPr>
          <w:rFonts w:ascii="Tahoma" w:hAnsi="Tahoma"/>
        </w:rPr>
        <w:t xml:space="preserve"> </w:t>
      </w:r>
      <w:r>
        <w:rPr>
          <w:rFonts w:ascii="Tahoma" w:hAnsi="Tahoma"/>
          <w:bdr w:val="single" w:sz="4" w:space="0" w:color="auto"/>
        </w:rPr>
        <w:t xml:space="preserve">  V  </w:t>
      </w:r>
      <w:r>
        <w:rPr>
          <w:rFonts w:ascii="Tahoma" w:hAnsi="Tahoma"/>
        </w:rPr>
        <w:t xml:space="preserve"> to paste the output into your word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processing document.</w:t>
      </w:r>
    </w:p>
    <w:p w14:paraId="28681C81" w14:textId="380BF2D9" w:rsidR="005A5C33" w:rsidRDefault="00AC6B35" w:rsidP="005A5C33">
      <w:pPr>
        <w:pStyle w:val="PlainText"/>
        <w:rPr>
          <w:rFonts w:cs="Courier New"/>
        </w:rPr>
      </w:pPr>
      <w:r>
        <w:rPr>
          <w:noProof/>
        </w:rPr>
        <w:drawing>
          <wp:inline distT="0" distB="0" distL="0" distR="0" wp14:anchorId="3D704659" wp14:editId="1747A42B">
            <wp:extent cx="2990850" cy="1647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C33" w:rsidSect="001600CA">
      <w:headerReference w:type="default" r:id="rId36"/>
      <w:footerReference w:type="even" r:id="rId37"/>
      <w:footerReference w:type="default" r:id="rId38"/>
      <w:pgSz w:w="12240" w:h="15840" w:code="1"/>
      <w:pgMar w:top="720" w:right="1530" w:bottom="72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C575C" w14:textId="77777777" w:rsidR="00AF07D0" w:rsidRDefault="00AF07D0">
      <w:r>
        <w:separator/>
      </w:r>
    </w:p>
  </w:endnote>
  <w:endnote w:type="continuationSeparator" w:id="0">
    <w:p w14:paraId="21FD06DB" w14:textId="77777777" w:rsidR="00AF07D0" w:rsidRDefault="00AF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0948E" w14:textId="77777777" w:rsidR="000A1CD2" w:rsidRDefault="000A1C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BFFC94" w14:textId="77777777" w:rsidR="000A1CD2" w:rsidRDefault="000A1C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1F8AB" w14:textId="77777777" w:rsidR="000A1CD2" w:rsidRDefault="000A1C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0AE0">
      <w:rPr>
        <w:rStyle w:val="PageNumber"/>
        <w:noProof/>
      </w:rPr>
      <w:t>3</w:t>
    </w:r>
    <w:r>
      <w:rPr>
        <w:rStyle w:val="PageNumber"/>
      </w:rPr>
      <w:fldChar w:fldCharType="end"/>
    </w:r>
  </w:p>
  <w:p w14:paraId="3D1DAD62" w14:textId="77777777" w:rsidR="000A1CD2" w:rsidRDefault="000A1CD2">
    <w:pPr>
      <w:pStyle w:val="Footer"/>
      <w:ind w:right="360"/>
      <w:rPr>
        <w:rFonts w:ascii="Tahoma" w:hAnsi="Tahoma" w:cs="Tahoma"/>
        <w:i/>
        <w:sz w:val="16"/>
      </w:rPr>
    </w:pPr>
    <w:r>
      <w:rPr>
        <w:rFonts w:ascii="Tahoma" w:hAnsi="Tahoma" w:cs="Tahoma"/>
        <w:sz w:val="16"/>
      </w:rPr>
      <w:t xml:space="preserve">(c) Copyright 2013 by </w:t>
    </w:r>
    <w:r>
      <w:rPr>
        <w:rFonts w:ascii="Tahoma" w:hAnsi="Tahoma" w:cs="Tahoma"/>
        <w:spacing w:val="20"/>
        <w:sz w:val="16"/>
      </w:rPr>
      <w:t>P.E.P.</w:t>
    </w:r>
    <w:r>
      <w:rPr>
        <w:rFonts w:ascii="Tahoma" w:hAnsi="Tahoma" w:cs="Tahoma"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AED3" w14:textId="77777777" w:rsidR="00AF07D0" w:rsidRDefault="00AF07D0">
      <w:r>
        <w:separator/>
      </w:r>
    </w:p>
  </w:footnote>
  <w:footnote w:type="continuationSeparator" w:id="0">
    <w:p w14:paraId="11EE28BB" w14:textId="77777777" w:rsidR="00AF07D0" w:rsidRDefault="00AF0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71C51" w14:textId="77777777" w:rsidR="000A1CD2" w:rsidRDefault="000A1CD2">
    <w:pPr>
      <w:pBdr>
        <w:top w:val="threeDEmboss" w:sz="6" w:space="1" w:color="auto"/>
        <w:left w:val="threeDEmboss" w:sz="6" w:space="0" w:color="auto"/>
        <w:bottom w:val="threeDEmboss" w:sz="6" w:space="1" w:color="auto"/>
        <w:right w:val="threeDEmboss" w:sz="6" w:space="0" w:color="auto"/>
      </w:pBdr>
      <w:shd w:val="pct12" w:color="auto" w:fill="auto"/>
      <w:jc w:val="center"/>
      <w:rPr>
        <w:rFonts w:ascii="Tahoma" w:hAnsi="Tahoma"/>
        <w:b/>
        <w:spacing w:val="20"/>
        <w:sz w:val="2"/>
      </w:rPr>
    </w:pPr>
  </w:p>
  <w:p w14:paraId="47465014" w14:textId="77777777" w:rsidR="000A1CD2" w:rsidRDefault="000A1CD2">
    <w:pPr>
      <w:pBdr>
        <w:top w:val="threeDEmboss" w:sz="6" w:space="1" w:color="auto"/>
        <w:left w:val="threeDEmboss" w:sz="6" w:space="0" w:color="auto"/>
        <w:bottom w:val="threeDEmboss" w:sz="6" w:space="1" w:color="auto"/>
        <w:right w:val="threeDEmboss" w:sz="6" w:space="0" w:color="auto"/>
      </w:pBdr>
      <w:shd w:val="pct12" w:color="auto" w:fill="auto"/>
      <w:jc w:val="center"/>
      <w:rPr>
        <w:rFonts w:ascii="Tahoma" w:hAnsi="Tahoma"/>
        <w:b/>
        <w:sz w:val="2"/>
      </w:rPr>
    </w:pPr>
    <w:r>
      <w:rPr>
        <w:rFonts w:ascii="Arial" w:hAnsi="Arial"/>
        <w:sz w:val="28"/>
      </w:rPr>
      <w:t>CIS 143</w:t>
    </w:r>
    <w:r>
      <w:rPr>
        <w:rFonts w:ascii="Arial" w:hAnsi="Arial"/>
        <w:sz w:val="28"/>
      </w:rPr>
      <w:tab/>
    </w:r>
    <w:r>
      <w:rPr>
        <w:rFonts w:ascii="Arial" w:hAnsi="Arial"/>
        <w:sz w:val="28"/>
      </w:rPr>
      <w:tab/>
    </w:r>
    <w:r>
      <w:rPr>
        <w:rFonts w:ascii="Arial" w:hAnsi="Arial"/>
        <w:sz w:val="28"/>
      </w:rPr>
      <w:tab/>
    </w:r>
    <w:r>
      <w:rPr>
        <w:rFonts w:ascii="Tahoma" w:hAnsi="Tahoma" w:cs="Tahoma"/>
        <w:i/>
        <w:iCs/>
        <w:sz w:val="24"/>
        <w:szCs w:val="24"/>
      </w:rPr>
      <w:t>Introduction to SQL</w:t>
    </w:r>
    <w:r>
      <w:rPr>
        <w:rFonts w:ascii="Tahoma" w:hAnsi="Tahoma" w:cs="Tahoma"/>
        <w:i/>
        <w:iCs/>
      </w:rPr>
      <w:tab/>
    </w:r>
    <w:r>
      <w:rPr>
        <w:rFonts w:ascii="Arial" w:hAnsi="Arial"/>
        <w:i/>
        <w:sz w:val="24"/>
      </w:rPr>
      <w:t xml:space="preserve">      </w:t>
    </w:r>
    <w:r>
      <w:rPr>
        <w:rFonts w:ascii="Arial" w:hAnsi="Arial"/>
        <w:i/>
        <w:sz w:val="24"/>
      </w:rPr>
      <w:tab/>
      <w:t xml:space="preserve">                    Final exam</w:t>
    </w:r>
  </w:p>
  <w:p w14:paraId="6F7AFB62" w14:textId="77777777" w:rsidR="000A1CD2" w:rsidRDefault="000A1CD2">
    <w:pPr>
      <w:jc w:val="center"/>
      <w:rPr>
        <w:rFonts w:ascii="Tahoma" w:hAnsi="Tahoma"/>
        <w:bCs/>
      </w:rPr>
    </w:pPr>
  </w:p>
  <w:p w14:paraId="5C0AE2EC" w14:textId="76733D3C" w:rsidR="000A1CD2" w:rsidRDefault="000A1CD2">
    <w:pPr>
      <w:jc w:val="center"/>
      <w:rPr>
        <w:rFonts w:ascii="Tahoma" w:hAnsi="Tahoma"/>
        <w:sz w:val="18"/>
      </w:rPr>
    </w:pPr>
    <w:r>
      <w:rPr>
        <w:rFonts w:ascii="Tahoma" w:hAnsi="Tahoma"/>
      </w:rPr>
      <w:t>Student Name</w:t>
    </w:r>
    <w:r w:rsidR="00537EC5">
      <w:rPr>
        <w:rFonts w:ascii="Tahoma" w:hAnsi="Tahoma"/>
      </w:rPr>
      <w:t xml:space="preserve"> </w:t>
    </w:r>
    <w:r w:rsidR="00537EC5" w:rsidRPr="004A0B98">
      <w:rPr>
        <w:rFonts w:ascii="Tahoma" w:hAnsi="Tahoma"/>
        <w:b/>
        <w:bCs/>
      </w:rPr>
      <w:t>James Aniciete</w:t>
    </w:r>
    <w:r w:rsidR="00537EC5">
      <w:rPr>
        <w:rFonts w:ascii="Tahoma" w:hAnsi="Tahoma"/>
      </w:rPr>
      <w:t xml:space="preserve"> </w:t>
    </w:r>
    <w:r>
      <w:rPr>
        <w:rFonts w:ascii="Tahoma" w:hAnsi="Tahoma"/>
      </w:rPr>
      <w:t>_________________________________ Section ___ Date _______</w:t>
    </w:r>
  </w:p>
  <w:p w14:paraId="28B06F8C" w14:textId="77777777" w:rsidR="000A1CD2" w:rsidRDefault="000A1CD2">
    <w:pPr>
      <w:rPr>
        <w:rFonts w:ascii="Tahoma" w:hAnsi="Tahoma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60AAA"/>
    <w:multiLevelType w:val="hybridMultilevel"/>
    <w:tmpl w:val="E278A576"/>
    <w:lvl w:ilvl="0" w:tplc="87FE84AA">
      <w:start w:val="5"/>
      <w:numFmt w:val="decimal"/>
      <w:lvlText w:val="(%1)"/>
      <w:lvlJc w:val="left"/>
      <w:pPr>
        <w:tabs>
          <w:tab w:val="num" w:pos="1416"/>
        </w:tabs>
        <w:ind w:left="1416" w:hanging="6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167F1F"/>
    <w:rsid w:val="00002C21"/>
    <w:rsid w:val="00004D33"/>
    <w:rsid w:val="00006652"/>
    <w:rsid w:val="0001357B"/>
    <w:rsid w:val="00020A0E"/>
    <w:rsid w:val="00022DF4"/>
    <w:rsid w:val="00051B09"/>
    <w:rsid w:val="00053FCD"/>
    <w:rsid w:val="00060253"/>
    <w:rsid w:val="00081789"/>
    <w:rsid w:val="00082DC1"/>
    <w:rsid w:val="0008345A"/>
    <w:rsid w:val="000A1CD2"/>
    <w:rsid w:val="000A3358"/>
    <w:rsid w:val="000A5DD7"/>
    <w:rsid w:val="000B0676"/>
    <w:rsid w:val="000B141C"/>
    <w:rsid w:val="000B639C"/>
    <w:rsid w:val="000C4A33"/>
    <w:rsid w:val="000D0240"/>
    <w:rsid w:val="000D1219"/>
    <w:rsid w:val="000D6FC3"/>
    <w:rsid w:val="000E1169"/>
    <w:rsid w:val="000E207B"/>
    <w:rsid w:val="000F366A"/>
    <w:rsid w:val="0011718C"/>
    <w:rsid w:val="001177E5"/>
    <w:rsid w:val="00123595"/>
    <w:rsid w:val="00123599"/>
    <w:rsid w:val="00130D43"/>
    <w:rsid w:val="00143541"/>
    <w:rsid w:val="001435FF"/>
    <w:rsid w:val="001512A3"/>
    <w:rsid w:val="00152B7A"/>
    <w:rsid w:val="0015602C"/>
    <w:rsid w:val="001600CA"/>
    <w:rsid w:val="00161A08"/>
    <w:rsid w:val="0016456C"/>
    <w:rsid w:val="00167F1F"/>
    <w:rsid w:val="00173C69"/>
    <w:rsid w:val="00175E5B"/>
    <w:rsid w:val="00177CB1"/>
    <w:rsid w:val="00182056"/>
    <w:rsid w:val="00197C32"/>
    <w:rsid w:val="001A403B"/>
    <w:rsid w:val="001A4D8C"/>
    <w:rsid w:val="001B57E8"/>
    <w:rsid w:val="001B7A89"/>
    <w:rsid w:val="001B7F7B"/>
    <w:rsid w:val="001C3D60"/>
    <w:rsid w:val="001D399B"/>
    <w:rsid w:val="001D3AC9"/>
    <w:rsid w:val="001D51C5"/>
    <w:rsid w:val="001E26A0"/>
    <w:rsid w:val="001E5E86"/>
    <w:rsid w:val="00200E63"/>
    <w:rsid w:val="002013D5"/>
    <w:rsid w:val="00206310"/>
    <w:rsid w:val="00210640"/>
    <w:rsid w:val="002146BB"/>
    <w:rsid w:val="00214CD6"/>
    <w:rsid w:val="00222F48"/>
    <w:rsid w:val="002234A2"/>
    <w:rsid w:val="00224358"/>
    <w:rsid w:val="00224829"/>
    <w:rsid w:val="00233F93"/>
    <w:rsid w:val="00243DC2"/>
    <w:rsid w:val="00247427"/>
    <w:rsid w:val="0026154D"/>
    <w:rsid w:val="00266CC3"/>
    <w:rsid w:val="00273387"/>
    <w:rsid w:val="002876C1"/>
    <w:rsid w:val="00292E74"/>
    <w:rsid w:val="00297722"/>
    <w:rsid w:val="002A0A4D"/>
    <w:rsid w:val="002A47C9"/>
    <w:rsid w:val="002B2FBC"/>
    <w:rsid w:val="002B44B0"/>
    <w:rsid w:val="002D0844"/>
    <w:rsid w:val="002D162A"/>
    <w:rsid w:val="002D4494"/>
    <w:rsid w:val="002D549D"/>
    <w:rsid w:val="002D5F76"/>
    <w:rsid w:val="002E1659"/>
    <w:rsid w:val="002E592A"/>
    <w:rsid w:val="002F3C1B"/>
    <w:rsid w:val="002F6277"/>
    <w:rsid w:val="002F76E1"/>
    <w:rsid w:val="003018A6"/>
    <w:rsid w:val="0031610F"/>
    <w:rsid w:val="00321B7B"/>
    <w:rsid w:val="003478F0"/>
    <w:rsid w:val="0036292D"/>
    <w:rsid w:val="003645EE"/>
    <w:rsid w:val="0038108D"/>
    <w:rsid w:val="0038219F"/>
    <w:rsid w:val="00385216"/>
    <w:rsid w:val="0039071F"/>
    <w:rsid w:val="003A087A"/>
    <w:rsid w:val="003A6745"/>
    <w:rsid w:val="003A6FDD"/>
    <w:rsid w:val="003A72BD"/>
    <w:rsid w:val="003D082F"/>
    <w:rsid w:val="003E6CC7"/>
    <w:rsid w:val="003F3C3C"/>
    <w:rsid w:val="00407C5B"/>
    <w:rsid w:val="00421049"/>
    <w:rsid w:val="00421FE5"/>
    <w:rsid w:val="00425939"/>
    <w:rsid w:val="00431C45"/>
    <w:rsid w:val="0044549E"/>
    <w:rsid w:val="004500A9"/>
    <w:rsid w:val="0045502C"/>
    <w:rsid w:val="00460932"/>
    <w:rsid w:val="00463E42"/>
    <w:rsid w:val="00465997"/>
    <w:rsid w:val="00470AF6"/>
    <w:rsid w:val="004859B2"/>
    <w:rsid w:val="00487FDD"/>
    <w:rsid w:val="00495D5B"/>
    <w:rsid w:val="004A0321"/>
    <w:rsid w:val="004A0717"/>
    <w:rsid w:val="004A0B98"/>
    <w:rsid w:val="004A2861"/>
    <w:rsid w:val="004A6F3F"/>
    <w:rsid w:val="004B23C5"/>
    <w:rsid w:val="004B43EA"/>
    <w:rsid w:val="004C4EA4"/>
    <w:rsid w:val="004D1E9A"/>
    <w:rsid w:val="004D3481"/>
    <w:rsid w:val="004E0B04"/>
    <w:rsid w:val="004E6430"/>
    <w:rsid w:val="004F0E65"/>
    <w:rsid w:val="0050357D"/>
    <w:rsid w:val="00506710"/>
    <w:rsid w:val="00507B6F"/>
    <w:rsid w:val="00510A34"/>
    <w:rsid w:val="00515185"/>
    <w:rsid w:val="00520EE5"/>
    <w:rsid w:val="00522CBF"/>
    <w:rsid w:val="00527CBF"/>
    <w:rsid w:val="00530D30"/>
    <w:rsid w:val="00537EC5"/>
    <w:rsid w:val="00543142"/>
    <w:rsid w:val="0054371E"/>
    <w:rsid w:val="005562C8"/>
    <w:rsid w:val="00556CDD"/>
    <w:rsid w:val="005638D7"/>
    <w:rsid w:val="00571DB4"/>
    <w:rsid w:val="0057353E"/>
    <w:rsid w:val="00582BB2"/>
    <w:rsid w:val="005A20A1"/>
    <w:rsid w:val="005A5C33"/>
    <w:rsid w:val="005B2E41"/>
    <w:rsid w:val="005B4516"/>
    <w:rsid w:val="005C40F7"/>
    <w:rsid w:val="005C4F31"/>
    <w:rsid w:val="005D6623"/>
    <w:rsid w:val="005E1109"/>
    <w:rsid w:val="005E5859"/>
    <w:rsid w:val="005F149D"/>
    <w:rsid w:val="00601C90"/>
    <w:rsid w:val="00610AE0"/>
    <w:rsid w:val="006149F1"/>
    <w:rsid w:val="00623C26"/>
    <w:rsid w:val="00626D16"/>
    <w:rsid w:val="006437E6"/>
    <w:rsid w:val="00643EE5"/>
    <w:rsid w:val="00654823"/>
    <w:rsid w:val="00656070"/>
    <w:rsid w:val="0066123F"/>
    <w:rsid w:val="00661FF9"/>
    <w:rsid w:val="006626B2"/>
    <w:rsid w:val="006636A7"/>
    <w:rsid w:val="006715C2"/>
    <w:rsid w:val="00675BCF"/>
    <w:rsid w:val="00676CAB"/>
    <w:rsid w:val="006A4076"/>
    <w:rsid w:val="006A5243"/>
    <w:rsid w:val="006A69B1"/>
    <w:rsid w:val="006A739B"/>
    <w:rsid w:val="006B257F"/>
    <w:rsid w:val="006B48E2"/>
    <w:rsid w:val="006B66A7"/>
    <w:rsid w:val="006B7F77"/>
    <w:rsid w:val="006C071C"/>
    <w:rsid w:val="006C23A5"/>
    <w:rsid w:val="006C76BC"/>
    <w:rsid w:val="006D26A9"/>
    <w:rsid w:val="006D3DB8"/>
    <w:rsid w:val="006D5397"/>
    <w:rsid w:val="006E18D9"/>
    <w:rsid w:val="006E4BBC"/>
    <w:rsid w:val="006E5BE0"/>
    <w:rsid w:val="006E5DE6"/>
    <w:rsid w:val="006E6DA7"/>
    <w:rsid w:val="006F3B5A"/>
    <w:rsid w:val="00710C6C"/>
    <w:rsid w:val="0071290E"/>
    <w:rsid w:val="007137C1"/>
    <w:rsid w:val="007175ED"/>
    <w:rsid w:val="00720845"/>
    <w:rsid w:val="00736B04"/>
    <w:rsid w:val="00742ED5"/>
    <w:rsid w:val="00746E4C"/>
    <w:rsid w:val="007723CB"/>
    <w:rsid w:val="0077464A"/>
    <w:rsid w:val="00775FA8"/>
    <w:rsid w:val="00776DB2"/>
    <w:rsid w:val="00781928"/>
    <w:rsid w:val="007830D4"/>
    <w:rsid w:val="00784BA1"/>
    <w:rsid w:val="007854FD"/>
    <w:rsid w:val="007A2C27"/>
    <w:rsid w:val="007A30B5"/>
    <w:rsid w:val="007C1FC2"/>
    <w:rsid w:val="007C70B5"/>
    <w:rsid w:val="007E1F4F"/>
    <w:rsid w:val="007F0D24"/>
    <w:rsid w:val="007F1123"/>
    <w:rsid w:val="007F2766"/>
    <w:rsid w:val="00800586"/>
    <w:rsid w:val="00805890"/>
    <w:rsid w:val="008059BF"/>
    <w:rsid w:val="0080621C"/>
    <w:rsid w:val="0081260B"/>
    <w:rsid w:val="008127CA"/>
    <w:rsid w:val="00822290"/>
    <w:rsid w:val="00822745"/>
    <w:rsid w:val="0083109A"/>
    <w:rsid w:val="008351D3"/>
    <w:rsid w:val="00835CAC"/>
    <w:rsid w:val="0083740D"/>
    <w:rsid w:val="00840327"/>
    <w:rsid w:val="008429AB"/>
    <w:rsid w:val="00844DD9"/>
    <w:rsid w:val="0084677B"/>
    <w:rsid w:val="008505AE"/>
    <w:rsid w:val="0086279C"/>
    <w:rsid w:val="00862C9C"/>
    <w:rsid w:val="00865FBD"/>
    <w:rsid w:val="00874773"/>
    <w:rsid w:val="00875BA5"/>
    <w:rsid w:val="008907A2"/>
    <w:rsid w:val="008A011D"/>
    <w:rsid w:val="008A4247"/>
    <w:rsid w:val="008A4D0C"/>
    <w:rsid w:val="008B2766"/>
    <w:rsid w:val="008B5D24"/>
    <w:rsid w:val="008B6CD4"/>
    <w:rsid w:val="008C329B"/>
    <w:rsid w:val="008C7E40"/>
    <w:rsid w:val="008D38A2"/>
    <w:rsid w:val="008F3BED"/>
    <w:rsid w:val="008F5EF3"/>
    <w:rsid w:val="009027DB"/>
    <w:rsid w:val="009052D4"/>
    <w:rsid w:val="00913EA1"/>
    <w:rsid w:val="00914811"/>
    <w:rsid w:val="00914D65"/>
    <w:rsid w:val="009219C9"/>
    <w:rsid w:val="00927494"/>
    <w:rsid w:val="00946411"/>
    <w:rsid w:val="009615D0"/>
    <w:rsid w:val="00970791"/>
    <w:rsid w:val="00981A95"/>
    <w:rsid w:val="00993BC2"/>
    <w:rsid w:val="00995EB2"/>
    <w:rsid w:val="009972F5"/>
    <w:rsid w:val="009B005B"/>
    <w:rsid w:val="009B10D2"/>
    <w:rsid w:val="009B1DD9"/>
    <w:rsid w:val="009B742A"/>
    <w:rsid w:val="009C035E"/>
    <w:rsid w:val="009C1ABE"/>
    <w:rsid w:val="009F1E40"/>
    <w:rsid w:val="009F276D"/>
    <w:rsid w:val="009F5E18"/>
    <w:rsid w:val="00A0582B"/>
    <w:rsid w:val="00A0729A"/>
    <w:rsid w:val="00A07D69"/>
    <w:rsid w:val="00A101B5"/>
    <w:rsid w:val="00A13DDE"/>
    <w:rsid w:val="00A145BE"/>
    <w:rsid w:val="00A31571"/>
    <w:rsid w:val="00A40245"/>
    <w:rsid w:val="00A41FDD"/>
    <w:rsid w:val="00A440D3"/>
    <w:rsid w:val="00A57C5C"/>
    <w:rsid w:val="00A65D5C"/>
    <w:rsid w:val="00A6716E"/>
    <w:rsid w:val="00A73132"/>
    <w:rsid w:val="00A7472A"/>
    <w:rsid w:val="00A75369"/>
    <w:rsid w:val="00A76CA6"/>
    <w:rsid w:val="00A7753E"/>
    <w:rsid w:val="00A7787A"/>
    <w:rsid w:val="00A87A43"/>
    <w:rsid w:val="00A94471"/>
    <w:rsid w:val="00A96D7A"/>
    <w:rsid w:val="00A9700A"/>
    <w:rsid w:val="00AA351F"/>
    <w:rsid w:val="00AA4101"/>
    <w:rsid w:val="00AB505E"/>
    <w:rsid w:val="00AB7CBD"/>
    <w:rsid w:val="00AC1D69"/>
    <w:rsid w:val="00AC6B35"/>
    <w:rsid w:val="00AE1B6A"/>
    <w:rsid w:val="00AE3F00"/>
    <w:rsid w:val="00AE5791"/>
    <w:rsid w:val="00AF01F0"/>
    <w:rsid w:val="00AF07D0"/>
    <w:rsid w:val="00AF595D"/>
    <w:rsid w:val="00B07D29"/>
    <w:rsid w:val="00B116F7"/>
    <w:rsid w:val="00B14C52"/>
    <w:rsid w:val="00B1796C"/>
    <w:rsid w:val="00B2043A"/>
    <w:rsid w:val="00B27062"/>
    <w:rsid w:val="00B3471B"/>
    <w:rsid w:val="00B4083A"/>
    <w:rsid w:val="00B409AD"/>
    <w:rsid w:val="00B455A8"/>
    <w:rsid w:val="00B512F0"/>
    <w:rsid w:val="00B544D1"/>
    <w:rsid w:val="00B55CAD"/>
    <w:rsid w:val="00B56361"/>
    <w:rsid w:val="00B57714"/>
    <w:rsid w:val="00B73143"/>
    <w:rsid w:val="00B85DE5"/>
    <w:rsid w:val="00B94FB0"/>
    <w:rsid w:val="00BA10FE"/>
    <w:rsid w:val="00BA3262"/>
    <w:rsid w:val="00BA3DFB"/>
    <w:rsid w:val="00BB266D"/>
    <w:rsid w:val="00BB2D48"/>
    <w:rsid w:val="00BB5015"/>
    <w:rsid w:val="00BB6ACF"/>
    <w:rsid w:val="00BC4BEC"/>
    <w:rsid w:val="00BC585E"/>
    <w:rsid w:val="00BD3428"/>
    <w:rsid w:val="00BE128C"/>
    <w:rsid w:val="00BE6A37"/>
    <w:rsid w:val="00BF72E4"/>
    <w:rsid w:val="00C04D27"/>
    <w:rsid w:val="00C06635"/>
    <w:rsid w:val="00C23C56"/>
    <w:rsid w:val="00C3120B"/>
    <w:rsid w:val="00C5762E"/>
    <w:rsid w:val="00C72733"/>
    <w:rsid w:val="00C72FA2"/>
    <w:rsid w:val="00C80B7D"/>
    <w:rsid w:val="00C81AC8"/>
    <w:rsid w:val="00C81E07"/>
    <w:rsid w:val="00C84016"/>
    <w:rsid w:val="00C91A04"/>
    <w:rsid w:val="00C92AA9"/>
    <w:rsid w:val="00CA0076"/>
    <w:rsid w:val="00CA2CB0"/>
    <w:rsid w:val="00CA7245"/>
    <w:rsid w:val="00CB10CB"/>
    <w:rsid w:val="00CB4CDE"/>
    <w:rsid w:val="00CC18F0"/>
    <w:rsid w:val="00CC371E"/>
    <w:rsid w:val="00CC3F6F"/>
    <w:rsid w:val="00CC40D4"/>
    <w:rsid w:val="00CC5E20"/>
    <w:rsid w:val="00CE0B16"/>
    <w:rsid w:val="00CE7992"/>
    <w:rsid w:val="00CF2F5F"/>
    <w:rsid w:val="00D0151E"/>
    <w:rsid w:val="00D04CEA"/>
    <w:rsid w:val="00D07C94"/>
    <w:rsid w:val="00D07D1D"/>
    <w:rsid w:val="00D15DB9"/>
    <w:rsid w:val="00D16430"/>
    <w:rsid w:val="00D23B8C"/>
    <w:rsid w:val="00D23D60"/>
    <w:rsid w:val="00D24581"/>
    <w:rsid w:val="00D3158B"/>
    <w:rsid w:val="00D34ABA"/>
    <w:rsid w:val="00D35112"/>
    <w:rsid w:val="00D374C7"/>
    <w:rsid w:val="00D609C0"/>
    <w:rsid w:val="00D61782"/>
    <w:rsid w:val="00D6232A"/>
    <w:rsid w:val="00D65088"/>
    <w:rsid w:val="00D666D0"/>
    <w:rsid w:val="00D7292B"/>
    <w:rsid w:val="00D75569"/>
    <w:rsid w:val="00D81795"/>
    <w:rsid w:val="00D96E2B"/>
    <w:rsid w:val="00DA1661"/>
    <w:rsid w:val="00DB270F"/>
    <w:rsid w:val="00DC222C"/>
    <w:rsid w:val="00DC4BE0"/>
    <w:rsid w:val="00DC64CE"/>
    <w:rsid w:val="00DD0DF6"/>
    <w:rsid w:val="00DD6955"/>
    <w:rsid w:val="00DE54E8"/>
    <w:rsid w:val="00DF160C"/>
    <w:rsid w:val="00DF5D90"/>
    <w:rsid w:val="00E05510"/>
    <w:rsid w:val="00E0673C"/>
    <w:rsid w:val="00E07CA9"/>
    <w:rsid w:val="00E102B1"/>
    <w:rsid w:val="00E155A2"/>
    <w:rsid w:val="00E43090"/>
    <w:rsid w:val="00E437FF"/>
    <w:rsid w:val="00E438A1"/>
    <w:rsid w:val="00E43B66"/>
    <w:rsid w:val="00E45D01"/>
    <w:rsid w:val="00E4758D"/>
    <w:rsid w:val="00E478E0"/>
    <w:rsid w:val="00E508F6"/>
    <w:rsid w:val="00E562C0"/>
    <w:rsid w:val="00E64B2B"/>
    <w:rsid w:val="00E719AA"/>
    <w:rsid w:val="00E72F70"/>
    <w:rsid w:val="00E82FFE"/>
    <w:rsid w:val="00E91A92"/>
    <w:rsid w:val="00E97FBB"/>
    <w:rsid w:val="00EA041A"/>
    <w:rsid w:val="00EA1BFD"/>
    <w:rsid w:val="00EB0802"/>
    <w:rsid w:val="00EB1351"/>
    <w:rsid w:val="00EB2393"/>
    <w:rsid w:val="00EB314E"/>
    <w:rsid w:val="00EC0D21"/>
    <w:rsid w:val="00EC20A1"/>
    <w:rsid w:val="00EC3065"/>
    <w:rsid w:val="00EC60C9"/>
    <w:rsid w:val="00ED1212"/>
    <w:rsid w:val="00ED3615"/>
    <w:rsid w:val="00ED389E"/>
    <w:rsid w:val="00ED4765"/>
    <w:rsid w:val="00EE0915"/>
    <w:rsid w:val="00EE50CE"/>
    <w:rsid w:val="00EF1C77"/>
    <w:rsid w:val="00EF75C1"/>
    <w:rsid w:val="00F11AC4"/>
    <w:rsid w:val="00F2203F"/>
    <w:rsid w:val="00F23946"/>
    <w:rsid w:val="00F25704"/>
    <w:rsid w:val="00F35E29"/>
    <w:rsid w:val="00F42C81"/>
    <w:rsid w:val="00F43260"/>
    <w:rsid w:val="00F64AC1"/>
    <w:rsid w:val="00F70594"/>
    <w:rsid w:val="00F71092"/>
    <w:rsid w:val="00F74D74"/>
    <w:rsid w:val="00F76B74"/>
    <w:rsid w:val="00F81281"/>
    <w:rsid w:val="00F83C85"/>
    <w:rsid w:val="00F86F47"/>
    <w:rsid w:val="00FA018D"/>
    <w:rsid w:val="00FA0E93"/>
    <w:rsid w:val="00FB1096"/>
    <w:rsid w:val="00FB17AE"/>
    <w:rsid w:val="00FC6D0D"/>
    <w:rsid w:val="00FC7A1A"/>
    <w:rsid w:val="00FD1502"/>
    <w:rsid w:val="00FD7E46"/>
    <w:rsid w:val="00FE32B5"/>
    <w:rsid w:val="00FE5CD4"/>
    <w:rsid w:val="00FE5F34"/>
    <w:rsid w:val="00FF062F"/>
    <w:rsid w:val="00FF1421"/>
    <w:rsid w:val="00FF5216"/>
    <w:rsid w:val="00FF5394"/>
    <w:rsid w:val="00FF5E1B"/>
    <w:rsid w:val="00FF5F39"/>
    <w:rsid w:val="00FF6DDE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2EE65B96"/>
  <w15:docId w15:val="{AE571BDD-2141-41D7-90AB-E175BB7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2D48"/>
  </w:style>
  <w:style w:type="paragraph" w:styleId="Heading1">
    <w:name w:val="heading 1"/>
    <w:basedOn w:val="Normal"/>
    <w:next w:val="Normal"/>
    <w:qFormat/>
    <w:rsid w:val="00BB2D48"/>
    <w:pPr>
      <w:keepNext/>
      <w:outlineLvl w:val="0"/>
    </w:pPr>
    <w:rPr>
      <w:rFonts w:ascii="Arial" w:hAnsi="Arial"/>
      <w:b/>
      <w:i/>
      <w:sz w:val="22"/>
    </w:rPr>
  </w:style>
  <w:style w:type="paragraph" w:styleId="Heading2">
    <w:name w:val="heading 2"/>
    <w:basedOn w:val="Normal"/>
    <w:next w:val="Normal"/>
    <w:qFormat/>
    <w:rsid w:val="00BB2D48"/>
    <w:pPr>
      <w:keepNext/>
      <w:shd w:val="pct12" w:color="auto" w:fill="auto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BB2D48"/>
    <w:pPr>
      <w:keepNext/>
      <w:ind w:left="720" w:hanging="720"/>
      <w:jc w:val="center"/>
      <w:outlineLvl w:val="2"/>
    </w:pPr>
    <w:rPr>
      <w:rFonts w:ascii="Tahoma" w:hAnsi="Tahoma"/>
      <w:b/>
      <w:sz w:val="72"/>
    </w:rPr>
  </w:style>
  <w:style w:type="paragraph" w:styleId="Heading4">
    <w:name w:val="heading 4"/>
    <w:basedOn w:val="Normal"/>
    <w:next w:val="Normal"/>
    <w:qFormat/>
    <w:rsid w:val="00BB2D48"/>
    <w:pPr>
      <w:keepNext/>
      <w:ind w:left="720" w:hanging="720"/>
      <w:jc w:val="center"/>
      <w:outlineLvl w:val="3"/>
    </w:pPr>
    <w:rPr>
      <w:rFonts w:ascii="Tahoma" w:hAnsi="Tahoma"/>
      <w:b/>
      <w:sz w:val="56"/>
    </w:rPr>
  </w:style>
  <w:style w:type="paragraph" w:styleId="Heading5">
    <w:name w:val="heading 5"/>
    <w:basedOn w:val="Normal"/>
    <w:next w:val="Normal"/>
    <w:qFormat/>
    <w:rsid w:val="00BB2D48"/>
    <w:pPr>
      <w:keepNext/>
      <w:ind w:left="720" w:hanging="720"/>
      <w:jc w:val="center"/>
      <w:outlineLvl w:val="4"/>
    </w:pPr>
    <w:rPr>
      <w:rFonts w:ascii="Tahoma" w:hAnsi="Tahoma"/>
      <w:b/>
      <w:i/>
      <w:sz w:val="24"/>
    </w:rPr>
  </w:style>
  <w:style w:type="paragraph" w:styleId="Heading6">
    <w:name w:val="heading 6"/>
    <w:basedOn w:val="Normal"/>
    <w:next w:val="Normal"/>
    <w:qFormat/>
    <w:rsid w:val="00BB2D48"/>
    <w:pPr>
      <w:keepNext/>
      <w:ind w:left="720" w:hanging="720"/>
      <w:jc w:val="center"/>
      <w:outlineLvl w:val="5"/>
    </w:pPr>
    <w:rPr>
      <w:rFonts w:ascii="Comic Sans MS" w:hAnsi="Comic Sans MS"/>
      <w:b/>
      <w:i/>
      <w:sz w:val="40"/>
    </w:rPr>
  </w:style>
  <w:style w:type="paragraph" w:styleId="Heading7">
    <w:name w:val="heading 7"/>
    <w:basedOn w:val="Normal"/>
    <w:next w:val="Normal"/>
    <w:qFormat/>
    <w:rsid w:val="00BB2D48"/>
    <w:pPr>
      <w:keepNext/>
      <w:outlineLvl w:val="6"/>
    </w:pPr>
    <w:rPr>
      <w:rFonts w:ascii="Tahoma" w:hAnsi="Tahoma"/>
      <w:b/>
      <w:i/>
      <w:u w:val="single"/>
    </w:rPr>
  </w:style>
  <w:style w:type="paragraph" w:styleId="Heading8">
    <w:name w:val="heading 8"/>
    <w:basedOn w:val="Normal"/>
    <w:next w:val="Normal"/>
    <w:qFormat/>
    <w:rsid w:val="00BB2D48"/>
    <w:pPr>
      <w:keepNext/>
      <w:outlineLvl w:val="7"/>
    </w:pPr>
    <w:rPr>
      <w:rFonts w:ascii="Tahoma" w:hAnsi="Tahoma" w:cs="Tahoma"/>
      <w:color w:val="800080"/>
      <w:u w:val="single"/>
    </w:rPr>
  </w:style>
  <w:style w:type="paragraph" w:styleId="Heading9">
    <w:name w:val="heading 9"/>
    <w:basedOn w:val="Normal"/>
    <w:next w:val="Normal"/>
    <w:qFormat/>
    <w:rsid w:val="00BB2D48"/>
    <w:pPr>
      <w:keepNext/>
      <w:outlineLvl w:val="8"/>
    </w:pPr>
    <w:rPr>
      <w:rFonts w:ascii="Tahoma" w:hAnsi="Tahoma"/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B2D48"/>
    <w:pPr>
      <w:jc w:val="center"/>
    </w:pPr>
    <w:rPr>
      <w:rFonts w:ascii="Rockwell" w:hAnsi="Rockwell"/>
      <w:b/>
      <w:i/>
      <w:sz w:val="28"/>
    </w:rPr>
  </w:style>
  <w:style w:type="paragraph" w:styleId="BodyText">
    <w:name w:val="Body Text"/>
    <w:basedOn w:val="Normal"/>
    <w:rsid w:val="00BB2D48"/>
    <w:pPr>
      <w:pBdr>
        <w:top w:val="thinThickThinSmallGap" w:sz="12" w:space="1" w:color="auto"/>
      </w:pBdr>
    </w:pPr>
    <w:rPr>
      <w:b/>
      <w:i/>
    </w:rPr>
  </w:style>
  <w:style w:type="paragraph" w:styleId="Header">
    <w:name w:val="header"/>
    <w:basedOn w:val="Normal"/>
    <w:rsid w:val="00BB2D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2D48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B2D48"/>
    <w:rPr>
      <w:rFonts w:ascii="Tahoma" w:hAnsi="Tahoma"/>
      <w:sz w:val="24"/>
    </w:rPr>
  </w:style>
  <w:style w:type="character" w:styleId="PageNumber">
    <w:name w:val="page number"/>
    <w:basedOn w:val="DefaultParagraphFont"/>
    <w:rsid w:val="00BB2D48"/>
  </w:style>
  <w:style w:type="paragraph" w:styleId="BodyText3">
    <w:name w:val="Body Text 3"/>
    <w:basedOn w:val="Normal"/>
    <w:rsid w:val="00BB2D48"/>
    <w:pPr>
      <w:pBdr>
        <w:bottom w:val="single" w:sz="4" w:space="1" w:color="auto"/>
      </w:pBdr>
    </w:pPr>
    <w:rPr>
      <w:rFonts w:ascii="Tahoma" w:hAnsi="Tahoma"/>
    </w:rPr>
  </w:style>
  <w:style w:type="paragraph" w:styleId="PlainText">
    <w:name w:val="Plain Text"/>
    <w:basedOn w:val="Normal"/>
    <w:rsid w:val="00BB2D48"/>
    <w:rPr>
      <w:rFonts w:ascii="Courier New" w:hAnsi="Courier New"/>
    </w:rPr>
  </w:style>
  <w:style w:type="paragraph" w:customStyle="1" w:styleId="BodyText21">
    <w:name w:val="Body Text 21"/>
    <w:basedOn w:val="Normal"/>
    <w:rsid w:val="00BB2D48"/>
    <w:pPr>
      <w:widowControl w:val="0"/>
      <w:ind w:left="720"/>
    </w:pPr>
    <w:rPr>
      <w:rFonts w:ascii="Tahoma" w:hAnsi="Tahoma"/>
      <w:b/>
      <w:sz w:val="24"/>
    </w:rPr>
  </w:style>
  <w:style w:type="paragraph" w:customStyle="1" w:styleId="TableBody">
    <w:name w:val="Table Body"/>
    <w:rsid w:val="00C72FA2"/>
    <w:pPr>
      <w:keepNext/>
      <w:spacing w:after="60"/>
    </w:pPr>
    <w:rPr>
      <w:rFonts w:ascii="Arial" w:hAnsi="Arial"/>
      <w:sz w:val="22"/>
    </w:rPr>
  </w:style>
  <w:style w:type="paragraph" w:customStyle="1" w:styleId="Picture">
    <w:name w:val="Picture"/>
    <w:basedOn w:val="Normal"/>
    <w:rsid w:val="00C72FA2"/>
  </w:style>
  <w:style w:type="paragraph" w:styleId="BalloonText">
    <w:name w:val="Balloon Text"/>
    <w:basedOn w:val="Normal"/>
    <w:semiHidden/>
    <w:rsid w:val="00BB6A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47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07C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B23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5498">
          <w:marLeft w:val="160"/>
          <w:marRight w:val="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7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907">
          <w:marLeft w:val="160"/>
          <w:marRight w:val="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81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5048">
          <w:marLeft w:val="200"/>
          <w:marRight w:val="20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6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9333">
          <w:marLeft w:val="160"/>
          <w:marRight w:val="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72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23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5032">
          <w:marLeft w:val="192"/>
          <w:marRight w:val="1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91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03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696">
          <w:marLeft w:val="200"/>
          <w:marRight w:val="20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2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2904">
          <w:marLeft w:val="160"/>
          <w:marRight w:val="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69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www.xe.com/uc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300</TotalTime>
  <Pages>15</Pages>
  <Words>1097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Statistics</vt:lpstr>
    </vt:vector>
  </TitlesOfParts>
  <Company>Hewlett-Packard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Statistics</dc:title>
  <dc:creator>kp</dc:creator>
  <cp:lastModifiedBy>James Aniciete</cp:lastModifiedBy>
  <cp:revision>43</cp:revision>
  <cp:lastPrinted>2019-12-06T22:24:00Z</cp:lastPrinted>
  <dcterms:created xsi:type="dcterms:W3CDTF">2019-12-06T22:20:00Z</dcterms:created>
  <dcterms:modified xsi:type="dcterms:W3CDTF">2021-02-26T19:31:00Z</dcterms:modified>
</cp:coreProperties>
</file>